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7BD" w:rsidRDefault="006707BD" w:rsidP="00680AB6">
      <w:pPr>
        <w:jc w:val="center"/>
      </w:pPr>
      <w:r>
        <w:t>Министерство науки и высшего образования Российской Федерации</w:t>
      </w:r>
    </w:p>
    <w:p w:rsidR="006707BD" w:rsidRDefault="006707BD" w:rsidP="00680AB6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6707BD" w:rsidRDefault="006707BD" w:rsidP="00680AB6">
      <w:pPr>
        <w:jc w:val="center"/>
      </w:pPr>
      <w:r>
        <w:t>«Тамбовский государственный технический университет»</w:t>
      </w:r>
    </w:p>
    <w:p w:rsidR="006707BD" w:rsidRDefault="006707BD" w:rsidP="00680AB6">
      <w:pPr>
        <w:rPr>
          <w:sz w:val="16"/>
          <w:szCs w:val="16"/>
        </w:rPr>
      </w:pPr>
    </w:p>
    <w:p w:rsidR="006707BD" w:rsidRDefault="006707BD" w:rsidP="00680AB6">
      <w:pPr>
        <w:tabs>
          <w:tab w:val="center" w:pos="5387"/>
          <w:tab w:val="left" w:pos="9923"/>
        </w:tabs>
        <w:jc w:val="center"/>
        <w:rPr>
          <w:u w:val="single"/>
        </w:rPr>
      </w:pPr>
      <w:r>
        <w:t>Многопрофильный колледж</w:t>
      </w:r>
    </w:p>
    <w:p w:rsidR="006707BD" w:rsidRDefault="006707BD" w:rsidP="00A35A9D">
      <w:pPr>
        <w:pStyle w:val="af5"/>
        <w:spacing w:before="4"/>
        <w:rPr>
          <w:sz w:val="28"/>
          <w:szCs w:val="28"/>
        </w:rPr>
      </w:pPr>
    </w:p>
    <w:tbl>
      <w:tblPr>
        <w:tblW w:w="5000" w:type="pct"/>
        <w:tblInd w:w="108" w:type="dxa"/>
        <w:tblLayout w:type="fixed"/>
        <w:tblLook w:val="0000"/>
      </w:tblPr>
      <w:tblGrid>
        <w:gridCol w:w="5103"/>
        <w:gridCol w:w="5034"/>
      </w:tblGrid>
      <w:tr w:rsidR="006707BD" w:rsidRPr="00680AB6" w:rsidTr="009B7ACE">
        <w:tc>
          <w:tcPr>
            <w:tcW w:w="5103" w:type="dxa"/>
          </w:tcPr>
          <w:p w:rsidR="006707BD" w:rsidRPr="00680AB6" w:rsidRDefault="006707BD" w:rsidP="009B7ACE">
            <w:pPr>
              <w:jc w:val="center"/>
              <w:rPr>
                <w:color w:val="FFFFFF"/>
                <w:sz w:val="28"/>
                <w:szCs w:val="28"/>
              </w:rPr>
            </w:pPr>
            <w:r w:rsidRPr="00680AB6">
              <w:rPr>
                <w:color w:val="FFFFFF"/>
                <w:sz w:val="28"/>
                <w:szCs w:val="28"/>
              </w:rPr>
              <w:t>СОГЛАСОВАНО</w:t>
            </w:r>
          </w:p>
          <w:p w:rsidR="006707BD" w:rsidRPr="00680AB6" w:rsidRDefault="006707BD" w:rsidP="009B7ACE">
            <w:pPr>
              <w:ind w:right="317"/>
              <w:rPr>
                <w:color w:val="FFFFFF"/>
                <w:sz w:val="28"/>
                <w:szCs w:val="28"/>
              </w:rPr>
            </w:pPr>
            <w:r w:rsidRPr="00680AB6">
              <w:rPr>
                <w:color w:val="FFFFFF"/>
                <w:sz w:val="28"/>
                <w:szCs w:val="28"/>
              </w:rPr>
              <w:t>Главный специалист предприятия</w:t>
            </w:r>
          </w:p>
          <w:p w:rsidR="006707BD" w:rsidRPr="00680AB6" w:rsidRDefault="006707BD" w:rsidP="009B7ACE">
            <w:pPr>
              <w:rPr>
                <w:color w:val="FFFFFF"/>
                <w:sz w:val="28"/>
                <w:szCs w:val="28"/>
              </w:rPr>
            </w:pPr>
          </w:p>
          <w:p w:rsidR="006707BD" w:rsidRPr="00680AB6" w:rsidRDefault="006707BD" w:rsidP="009B7ACE">
            <w:pPr>
              <w:tabs>
                <w:tab w:val="right" w:pos="4003"/>
                <w:tab w:val="left" w:pos="4287"/>
              </w:tabs>
              <w:rPr>
                <w:i/>
                <w:color w:val="FFFFFF"/>
                <w:sz w:val="28"/>
                <w:szCs w:val="28"/>
                <w:u w:val="single"/>
              </w:rPr>
            </w:pPr>
            <w:r w:rsidRPr="00680AB6">
              <w:rPr>
                <w:i/>
                <w:color w:val="FFFFFF"/>
                <w:sz w:val="28"/>
                <w:szCs w:val="28"/>
                <w:u w:val="single"/>
              </w:rPr>
              <w:tab/>
            </w:r>
            <w:r w:rsidRPr="00680AB6">
              <w:rPr>
                <w:i/>
                <w:color w:val="FFFFFF"/>
                <w:sz w:val="28"/>
                <w:szCs w:val="28"/>
                <w:u w:val="single"/>
              </w:rPr>
              <w:tab/>
            </w:r>
          </w:p>
          <w:p w:rsidR="006707BD" w:rsidRPr="00680AB6" w:rsidRDefault="006707BD" w:rsidP="009B7ACE">
            <w:pPr>
              <w:ind w:right="600"/>
              <w:jc w:val="center"/>
              <w:rPr>
                <w:color w:val="FFFFFF"/>
                <w:sz w:val="28"/>
                <w:szCs w:val="28"/>
              </w:rPr>
            </w:pPr>
            <w:r w:rsidRPr="00680AB6">
              <w:rPr>
                <w:color w:val="FFFFFF"/>
                <w:sz w:val="28"/>
                <w:szCs w:val="28"/>
              </w:rPr>
              <w:t>подпись</w:t>
            </w:r>
            <w:r w:rsidRPr="00680AB6">
              <w:rPr>
                <w:color w:val="FFFFFF"/>
                <w:sz w:val="28"/>
                <w:szCs w:val="28"/>
              </w:rPr>
              <w:tab/>
            </w:r>
            <w:r w:rsidRPr="00680AB6">
              <w:rPr>
                <w:color w:val="FFFFFF"/>
                <w:sz w:val="28"/>
                <w:szCs w:val="28"/>
              </w:rPr>
              <w:tab/>
            </w:r>
            <w:r w:rsidRPr="00680AB6">
              <w:rPr>
                <w:color w:val="FFFFFF"/>
                <w:sz w:val="28"/>
                <w:szCs w:val="28"/>
              </w:rPr>
              <w:tab/>
              <w:t>инициалы, фамилия</w:t>
            </w:r>
          </w:p>
          <w:p w:rsidR="006707BD" w:rsidRPr="00680AB6" w:rsidRDefault="006707BD" w:rsidP="00F10169">
            <w:pPr>
              <w:jc w:val="center"/>
              <w:rPr>
                <w:color w:val="FFFFFF"/>
                <w:sz w:val="28"/>
                <w:szCs w:val="28"/>
              </w:rPr>
            </w:pPr>
            <w:r w:rsidRPr="00680AB6">
              <w:rPr>
                <w:color w:val="FFFFFF"/>
                <w:sz w:val="28"/>
                <w:szCs w:val="28"/>
              </w:rPr>
              <w:t>«____» ______________ 20.</w:t>
            </w:r>
          </w:p>
        </w:tc>
        <w:tc>
          <w:tcPr>
            <w:tcW w:w="5034" w:type="dxa"/>
          </w:tcPr>
          <w:p w:rsidR="006707BD" w:rsidRPr="00680AB6" w:rsidRDefault="006707BD" w:rsidP="009B7ACE">
            <w:pPr>
              <w:jc w:val="center"/>
              <w:rPr>
                <w:b/>
                <w:sz w:val="28"/>
                <w:szCs w:val="28"/>
              </w:rPr>
            </w:pPr>
            <w:r w:rsidRPr="00680AB6">
              <w:rPr>
                <w:b/>
                <w:sz w:val="28"/>
                <w:szCs w:val="28"/>
              </w:rPr>
              <w:t>УТВЕРЖДАЮ</w:t>
            </w:r>
          </w:p>
          <w:p w:rsidR="006707BD" w:rsidRPr="00680AB6" w:rsidRDefault="006707BD" w:rsidP="009B7ACE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Заместитель директора по УМР</w:t>
            </w:r>
          </w:p>
          <w:p w:rsidR="006707BD" w:rsidRPr="00680AB6" w:rsidRDefault="006707BD" w:rsidP="00425C38">
            <w:pPr>
              <w:tabs>
                <w:tab w:val="right" w:pos="1701"/>
                <w:tab w:val="left" w:pos="2268"/>
                <w:tab w:val="right" w:pos="4510"/>
              </w:tabs>
              <w:spacing w:line="240" w:lineRule="auto"/>
              <w:rPr>
                <w:sz w:val="28"/>
                <w:szCs w:val="28"/>
                <w:u w:val="single"/>
              </w:rPr>
            </w:pPr>
            <w:r w:rsidRPr="00680AB6">
              <w:rPr>
                <w:i/>
                <w:sz w:val="28"/>
                <w:szCs w:val="28"/>
                <w:u w:val="single"/>
              </w:rPr>
              <w:tab/>
            </w:r>
            <w:r w:rsidRPr="00680AB6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u w:val="single"/>
              </w:rPr>
              <w:t>А</w:t>
            </w:r>
            <w:r w:rsidRPr="00680AB6">
              <w:rPr>
                <w:sz w:val="28"/>
                <w:szCs w:val="28"/>
                <w:u w:val="single"/>
              </w:rPr>
              <w:t>.</w:t>
            </w:r>
            <w:r>
              <w:rPr>
                <w:sz w:val="28"/>
                <w:szCs w:val="28"/>
                <w:u w:val="single"/>
              </w:rPr>
              <w:t>И</w:t>
            </w:r>
            <w:r w:rsidRPr="00680AB6">
              <w:rPr>
                <w:sz w:val="28"/>
                <w:szCs w:val="28"/>
                <w:u w:val="single"/>
              </w:rPr>
              <w:t xml:space="preserve">. </w:t>
            </w:r>
            <w:r>
              <w:rPr>
                <w:sz w:val="28"/>
                <w:szCs w:val="28"/>
                <w:u w:val="single"/>
              </w:rPr>
              <w:t>Попов</w:t>
            </w:r>
          </w:p>
          <w:p w:rsidR="006707BD" w:rsidRPr="00680AB6" w:rsidRDefault="006707BD" w:rsidP="00F10169">
            <w:pPr>
              <w:tabs>
                <w:tab w:val="center" w:pos="824"/>
                <w:tab w:val="center" w:pos="3376"/>
              </w:tabs>
              <w:spacing w:line="240" w:lineRule="auto"/>
              <w:ind w:right="108"/>
              <w:rPr>
                <w:sz w:val="16"/>
                <w:szCs w:val="16"/>
              </w:rPr>
            </w:pPr>
            <w:r w:rsidRPr="00680AB6">
              <w:rPr>
                <w:sz w:val="28"/>
                <w:szCs w:val="28"/>
              </w:rPr>
              <w:tab/>
            </w:r>
            <w:r w:rsidRPr="00680AB6">
              <w:rPr>
                <w:sz w:val="16"/>
                <w:szCs w:val="16"/>
              </w:rPr>
              <w:t>подпись</w:t>
            </w:r>
            <w:r w:rsidRPr="00680AB6">
              <w:rPr>
                <w:sz w:val="16"/>
                <w:szCs w:val="16"/>
              </w:rPr>
              <w:tab/>
            </w:r>
          </w:p>
          <w:p w:rsidR="006707BD" w:rsidRPr="00680AB6" w:rsidRDefault="006707BD" w:rsidP="00703C07">
            <w:pPr>
              <w:spacing w:before="120"/>
              <w:jc w:val="center"/>
              <w:rPr>
                <w:sz w:val="28"/>
                <w:szCs w:val="28"/>
              </w:rPr>
            </w:pPr>
            <w:r w:rsidRPr="00680AB6">
              <w:rPr>
                <w:sz w:val="28"/>
                <w:szCs w:val="28"/>
              </w:rPr>
              <w:t>«____» _____________ 202</w:t>
            </w:r>
            <w:r w:rsidR="00703C07">
              <w:rPr>
                <w:sz w:val="28"/>
                <w:szCs w:val="28"/>
              </w:rPr>
              <w:t>5</w:t>
            </w:r>
            <w:r w:rsidRPr="00680AB6">
              <w:rPr>
                <w:sz w:val="28"/>
                <w:szCs w:val="28"/>
              </w:rPr>
              <w:t xml:space="preserve"> г.</w:t>
            </w:r>
          </w:p>
        </w:tc>
      </w:tr>
    </w:tbl>
    <w:p w:rsidR="006707BD" w:rsidRPr="00725E4D" w:rsidRDefault="006707BD" w:rsidP="00A35A9D">
      <w:pPr>
        <w:spacing w:before="92"/>
        <w:ind w:left="516" w:right="516"/>
        <w:jc w:val="center"/>
        <w:rPr>
          <w:b/>
          <w:color w:val="000000"/>
          <w:sz w:val="36"/>
          <w:szCs w:val="36"/>
        </w:rPr>
      </w:pPr>
      <w:r w:rsidRPr="00725E4D">
        <w:rPr>
          <w:b/>
          <w:color w:val="000000"/>
          <w:sz w:val="36"/>
          <w:szCs w:val="36"/>
        </w:rPr>
        <w:t>ОТЧЕТ</w:t>
      </w:r>
    </w:p>
    <w:p w:rsidR="006707BD" w:rsidRPr="00725E4D" w:rsidRDefault="005A2C39" w:rsidP="00A35A9D">
      <w:pPr>
        <w:tabs>
          <w:tab w:val="left" w:pos="1434"/>
        </w:tabs>
        <w:spacing w:before="122"/>
        <w:ind w:right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707BD" w:rsidRPr="00725E4D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</w:t>
      </w:r>
      <w:r w:rsidR="006707BD" w:rsidRPr="00725E4D">
        <w:rPr>
          <w:color w:val="000000"/>
          <w:sz w:val="28"/>
          <w:szCs w:val="28"/>
        </w:rPr>
        <w:t>учебной практике</w:t>
      </w:r>
    </w:p>
    <w:p w:rsidR="006707BD" w:rsidRPr="00725E4D" w:rsidRDefault="006707BD" w:rsidP="00A35A9D">
      <w:pPr>
        <w:tabs>
          <w:tab w:val="left" w:pos="9890"/>
        </w:tabs>
        <w:ind w:left="46"/>
        <w:jc w:val="center"/>
        <w:rPr>
          <w:color w:val="000000"/>
          <w:sz w:val="28"/>
          <w:szCs w:val="28"/>
        </w:rPr>
      </w:pPr>
      <w:r w:rsidRPr="00725E4D">
        <w:rPr>
          <w:color w:val="000000"/>
          <w:sz w:val="28"/>
          <w:szCs w:val="28"/>
        </w:rPr>
        <w:t xml:space="preserve">студента </w:t>
      </w:r>
      <w:proofErr w:type="spellStart"/>
      <w:r w:rsidR="0034178B">
        <w:rPr>
          <w:color w:val="000000"/>
          <w:sz w:val="28"/>
          <w:szCs w:val="28"/>
        </w:rPr>
        <w:t>Авериной</w:t>
      </w:r>
      <w:proofErr w:type="spellEnd"/>
      <w:r w:rsidR="0034178B">
        <w:rPr>
          <w:color w:val="000000"/>
          <w:sz w:val="28"/>
          <w:szCs w:val="28"/>
        </w:rPr>
        <w:t xml:space="preserve"> Полины Евгеньевны</w:t>
      </w:r>
    </w:p>
    <w:p w:rsidR="006707BD" w:rsidRPr="00725E4D" w:rsidRDefault="006707BD" w:rsidP="00A35A9D">
      <w:pPr>
        <w:pStyle w:val="af5"/>
        <w:spacing w:before="10"/>
        <w:rPr>
          <w:color w:val="000000"/>
          <w:sz w:val="28"/>
          <w:szCs w:val="28"/>
        </w:rPr>
      </w:pPr>
    </w:p>
    <w:p w:rsidR="006707BD" w:rsidRPr="00725E4D" w:rsidRDefault="006707BD" w:rsidP="00680AB6">
      <w:pPr>
        <w:tabs>
          <w:tab w:val="left" w:pos="9890"/>
        </w:tabs>
        <w:ind w:left="46"/>
        <w:jc w:val="center"/>
        <w:rPr>
          <w:color w:val="000000"/>
          <w:sz w:val="28"/>
          <w:szCs w:val="28"/>
        </w:rPr>
      </w:pPr>
      <w:r w:rsidRPr="00725E4D">
        <w:rPr>
          <w:color w:val="000000"/>
          <w:sz w:val="28"/>
          <w:szCs w:val="28"/>
        </w:rPr>
        <w:t>Специальность 09.02.0</w:t>
      </w:r>
      <w:r w:rsidR="0016451C">
        <w:rPr>
          <w:color w:val="000000"/>
          <w:sz w:val="28"/>
          <w:szCs w:val="28"/>
        </w:rPr>
        <w:t>7</w:t>
      </w:r>
      <w:r w:rsidRPr="00725E4D">
        <w:rPr>
          <w:color w:val="000000"/>
          <w:sz w:val="28"/>
          <w:szCs w:val="28"/>
        </w:rPr>
        <w:t xml:space="preserve"> </w:t>
      </w:r>
      <w:r w:rsidR="0016451C">
        <w:rPr>
          <w:color w:val="000000"/>
          <w:sz w:val="28"/>
          <w:szCs w:val="28"/>
        </w:rPr>
        <w:t>Информационные системы и программирование</w:t>
      </w:r>
    </w:p>
    <w:p w:rsidR="006707BD" w:rsidRPr="00725E4D" w:rsidRDefault="006707BD" w:rsidP="00680AB6">
      <w:pPr>
        <w:tabs>
          <w:tab w:val="left" w:pos="1107"/>
          <w:tab w:val="left" w:pos="2276"/>
          <w:tab w:val="left" w:pos="2557"/>
          <w:tab w:val="left" w:pos="3296"/>
          <w:tab w:val="left" w:pos="4345"/>
        </w:tabs>
        <w:ind w:left="46"/>
        <w:jc w:val="center"/>
        <w:rPr>
          <w:color w:val="000000"/>
          <w:sz w:val="28"/>
          <w:szCs w:val="28"/>
        </w:rPr>
      </w:pPr>
      <w:r w:rsidRPr="00725E4D">
        <w:rPr>
          <w:color w:val="000000"/>
          <w:sz w:val="28"/>
          <w:szCs w:val="28"/>
        </w:rPr>
        <w:t xml:space="preserve">Семестр    </w:t>
      </w:r>
      <w:r w:rsidR="00F05448">
        <w:rPr>
          <w:color w:val="000000"/>
          <w:sz w:val="28"/>
          <w:szCs w:val="28"/>
        </w:rPr>
        <w:t>6</w:t>
      </w:r>
      <w:r w:rsidRPr="00725E4D">
        <w:rPr>
          <w:color w:val="000000"/>
          <w:sz w:val="28"/>
          <w:szCs w:val="28"/>
        </w:rPr>
        <w:t xml:space="preserve">      Курс           </w:t>
      </w:r>
      <w:r w:rsidR="00F05448">
        <w:rPr>
          <w:color w:val="000000"/>
          <w:sz w:val="28"/>
          <w:szCs w:val="28"/>
        </w:rPr>
        <w:t>3</w:t>
      </w:r>
      <w:r w:rsidRPr="00725E4D">
        <w:rPr>
          <w:color w:val="000000"/>
          <w:sz w:val="28"/>
          <w:szCs w:val="28"/>
        </w:rPr>
        <w:t xml:space="preserve">  </w:t>
      </w:r>
      <w:r w:rsidRPr="00725E4D">
        <w:rPr>
          <w:color w:val="000000"/>
          <w:sz w:val="28"/>
          <w:szCs w:val="28"/>
        </w:rPr>
        <w:tab/>
      </w:r>
    </w:p>
    <w:p w:rsidR="006707BD" w:rsidRPr="00725E4D" w:rsidRDefault="006707BD" w:rsidP="00680AB6">
      <w:pPr>
        <w:tabs>
          <w:tab w:val="left" w:pos="2224"/>
        </w:tabs>
        <w:spacing w:before="91"/>
        <w:ind w:left="46"/>
        <w:jc w:val="center"/>
        <w:rPr>
          <w:color w:val="000000"/>
          <w:sz w:val="28"/>
          <w:szCs w:val="28"/>
        </w:rPr>
      </w:pPr>
      <w:r w:rsidRPr="00725E4D">
        <w:rPr>
          <w:color w:val="000000"/>
          <w:sz w:val="28"/>
          <w:szCs w:val="28"/>
        </w:rPr>
        <w:t xml:space="preserve">Группа   </w:t>
      </w:r>
      <w:r w:rsidRPr="001F622F">
        <w:rPr>
          <w:color w:val="000000"/>
          <w:sz w:val="28"/>
          <w:szCs w:val="28"/>
        </w:rPr>
        <w:t>К</w:t>
      </w:r>
      <w:r w:rsidR="00A40B7E">
        <w:rPr>
          <w:color w:val="000000"/>
          <w:sz w:val="28"/>
          <w:szCs w:val="28"/>
        </w:rPr>
        <w:t>С</w:t>
      </w:r>
      <w:r w:rsidRPr="001F622F">
        <w:rPr>
          <w:color w:val="000000"/>
          <w:sz w:val="28"/>
          <w:szCs w:val="28"/>
        </w:rPr>
        <w:t>П-</w:t>
      </w:r>
      <w:r>
        <w:rPr>
          <w:color w:val="000000"/>
          <w:sz w:val="28"/>
          <w:szCs w:val="28"/>
        </w:rPr>
        <w:t>2</w:t>
      </w:r>
      <w:r w:rsidR="00F05448">
        <w:rPr>
          <w:color w:val="000000"/>
          <w:sz w:val="28"/>
          <w:szCs w:val="28"/>
        </w:rPr>
        <w:t>2</w:t>
      </w:r>
      <w:r w:rsidR="0034178B">
        <w:rPr>
          <w:color w:val="000000"/>
          <w:sz w:val="28"/>
          <w:szCs w:val="28"/>
        </w:rPr>
        <w:t>7</w:t>
      </w:r>
      <w:r w:rsidRPr="00725E4D">
        <w:rPr>
          <w:color w:val="000000"/>
          <w:sz w:val="28"/>
          <w:szCs w:val="28"/>
        </w:rPr>
        <w:tab/>
      </w:r>
    </w:p>
    <w:p w:rsidR="006707BD" w:rsidRPr="0053220A" w:rsidRDefault="006707BD" w:rsidP="00296A0E">
      <w:pPr>
        <w:tabs>
          <w:tab w:val="left" w:pos="1811"/>
        </w:tabs>
        <w:spacing w:before="91"/>
        <w:ind w:right="1"/>
        <w:jc w:val="center"/>
        <w:rPr>
          <w:color w:val="000000"/>
          <w:sz w:val="28"/>
          <w:szCs w:val="28"/>
        </w:rPr>
      </w:pPr>
    </w:p>
    <w:p w:rsidR="006707BD" w:rsidRPr="00725E4D" w:rsidRDefault="006707BD" w:rsidP="00296A0E">
      <w:pPr>
        <w:tabs>
          <w:tab w:val="left" w:pos="1811"/>
        </w:tabs>
        <w:spacing w:before="91"/>
        <w:ind w:right="1"/>
        <w:jc w:val="center"/>
        <w:rPr>
          <w:color w:val="000000"/>
          <w:sz w:val="28"/>
          <w:szCs w:val="28"/>
        </w:rPr>
      </w:pPr>
      <w:r w:rsidRPr="00725E4D">
        <w:rPr>
          <w:color w:val="000000"/>
          <w:sz w:val="28"/>
          <w:szCs w:val="28"/>
        </w:rPr>
        <w:t xml:space="preserve">Учебная практика по профессиональному модулю </w:t>
      </w:r>
    </w:p>
    <w:p w:rsidR="006707BD" w:rsidRPr="00725E4D" w:rsidRDefault="006707BD" w:rsidP="00F10169">
      <w:pPr>
        <w:tabs>
          <w:tab w:val="left" w:pos="1811"/>
        </w:tabs>
        <w:spacing w:before="91"/>
        <w:ind w:right="1"/>
        <w:jc w:val="center"/>
        <w:rPr>
          <w:color w:val="000000"/>
          <w:sz w:val="28"/>
          <w:szCs w:val="28"/>
        </w:rPr>
      </w:pPr>
      <w:r w:rsidRPr="00725E4D">
        <w:rPr>
          <w:color w:val="000000"/>
          <w:sz w:val="28"/>
          <w:szCs w:val="28"/>
        </w:rPr>
        <w:t>ПМ.</w:t>
      </w:r>
      <w:r w:rsidR="00F05448">
        <w:rPr>
          <w:color w:val="000000"/>
          <w:sz w:val="28"/>
          <w:szCs w:val="28"/>
        </w:rPr>
        <w:t>11</w:t>
      </w:r>
      <w:r w:rsidRPr="00725E4D">
        <w:rPr>
          <w:color w:val="000000"/>
          <w:sz w:val="28"/>
          <w:szCs w:val="28"/>
        </w:rPr>
        <w:t xml:space="preserve"> «</w:t>
      </w:r>
      <w:r w:rsidR="00F05448" w:rsidRPr="00F05448">
        <w:rPr>
          <w:color w:val="000000"/>
          <w:sz w:val="28"/>
          <w:szCs w:val="28"/>
        </w:rPr>
        <w:t>Разработка, администрирование и защита баз данных</w:t>
      </w:r>
      <w:r w:rsidRPr="00725E4D">
        <w:rPr>
          <w:color w:val="000000"/>
          <w:sz w:val="28"/>
          <w:szCs w:val="28"/>
        </w:rPr>
        <w:t xml:space="preserve">», </w:t>
      </w:r>
      <w:r w:rsidR="00F05448">
        <w:rPr>
          <w:color w:val="000000"/>
          <w:sz w:val="28"/>
          <w:szCs w:val="28"/>
        </w:rPr>
        <w:t>72</w:t>
      </w:r>
      <w:r w:rsidRPr="00725E4D">
        <w:rPr>
          <w:color w:val="000000"/>
          <w:sz w:val="28"/>
          <w:szCs w:val="28"/>
        </w:rPr>
        <w:t xml:space="preserve"> час</w:t>
      </w:r>
      <w:r w:rsidR="00F05448">
        <w:rPr>
          <w:color w:val="000000"/>
          <w:sz w:val="28"/>
          <w:szCs w:val="28"/>
        </w:rPr>
        <w:t>а</w:t>
      </w:r>
    </w:p>
    <w:p w:rsidR="006707BD" w:rsidRPr="00680AB6" w:rsidRDefault="006707BD" w:rsidP="00296A0E">
      <w:pPr>
        <w:pStyle w:val="af5"/>
        <w:jc w:val="center"/>
        <w:rPr>
          <w:sz w:val="28"/>
          <w:szCs w:val="28"/>
        </w:rPr>
      </w:pPr>
    </w:p>
    <w:p w:rsidR="006707BD" w:rsidRDefault="006707BD" w:rsidP="00A35A9D">
      <w:pPr>
        <w:pStyle w:val="af5"/>
        <w:spacing w:before="10"/>
        <w:rPr>
          <w:sz w:val="28"/>
          <w:szCs w:val="28"/>
        </w:rPr>
      </w:pPr>
    </w:p>
    <w:p w:rsidR="00F10169" w:rsidRDefault="00F10169" w:rsidP="00A35A9D">
      <w:pPr>
        <w:pStyle w:val="af5"/>
        <w:spacing w:before="10"/>
        <w:rPr>
          <w:sz w:val="28"/>
          <w:szCs w:val="28"/>
        </w:rPr>
      </w:pPr>
    </w:p>
    <w:p w:rsidR="00F10169" w:rsidRPr="00680AB6" w:rsidRDefault="00F10169" w:rsidP="00A35A9D">
      <w:pPr>
        <w:pStyle w:val="af5"/>
        <w:spacing w:before="10"/>
        <w:rPr>
          <w:sz w:val="28"/>
          <w:szCs w:val="28"/>
        </w:rPr>
      </w:pPr>
    </w:p>
    <w:p w:rsidR="006707BD" w:rsidRPr="00680AB6" w:rsidRDefault="006707BD" w:rsidP="00364C35">
      <w:pPr>
        <w:tabs>
          <w:tab w:val="left" w:pos="9921"/>
        </w:tabs>
        <w:spacing w:before="1"/>
        <w:rPr>
          <w:sz w:val="28"/>
          <w:szCs w:val="28"/>
        </w:rPr>
      </w:pPr>
      <w:r w:rsidRPr="00680AB6">
        <w:rPr>
          <w:sz w:val="28"/>
          <w:szCs w:val="28"/>
        </w:rPr>
        <w:t>Руководитель</w:t>
      </w:r>
      <w:r w:rsidR="005A2C39">
        <w:rPr>
          <w:sz w:val="28"/>
          <w:szCs w:val="28"/>
        </w:rPr>
        <w:t xml:space="preserve"> </w:t>
      </w:r>
      <w:r w:rsidRPr="00680AB6">
        <w:rPr>
          <w:sz w:val="28"/>
          <w:szCs w:val="28"/>
        </w:rPr>
        <w:t>практики</w:t>
      </w:r>
      <w:r w:rsidR="00976138">
        <w:rPr>
          <w:sz w:val="28"/>
          <w:szCs w:val="28"/>
          <w:u w:val="single"/>
        </w:rPr>
        <w:t xml:space="preserve">                                                                                Н</w:t>
      </w:r>
      <w:r>
        <w:rPr>
          <w:sz w:val="28"/>
          <w:szCs w:val="28"/>
          <w:u w:val="single"/>
        </w:rPr>
        <w:t>.Г. Шахов</w:t>
      </w:r>
      <w:r w:rsidRPr="00680AB6">
        <w:rPr>
          <w:sz w:val="28"/>
          <w:szCs w:val="28"/>
          <w:u w:val="single"/>
        </w:rPr>
        <w:tab/>
      </w:r>
    </w:p>
    <w:p w:rsidR="006707BD" w:rsidRPr="00F10169" w:rsidRDefault="006707BD" w:rsidP="00F10169">
      <w:pPr>
        <w:spacing w:before="2" w:line="240" w:lineRule="auto"/>
        <w:ind w:left="2126" w:right="1474" w:firstLine="709"/>
        <w:jc w:val="center"/>
        <w:rPr>
          <w:sz w:val="20"/>
          <w:szCs w:val="20"/>
        </w:rPr>
      </w:pPr>
      <w:r w:rsidRPr="00F10169">
        <w:rPr>
          <w:sz w:val="20"/>
          <w:szCs w:val="20"/>
        </w:rPr>
        <w:t>(подпись,</w:t>
      </w:r>
      <w:r w:rsidR="005A2C39" w:rsidRPr="00F10169">
        <w:rPr>
          <w:sz w:val="20"/>
          <w:szCs w:val="20"/>
        </w:rPr>
        <w:t xml:space="preserve"> </w:t>
      </w:r>
      <w:r w:rsidRPr="00F10169">
        <w:rPr>
          <w:sz w:val="20"/>
          <w:szCs w:val="20"/>
        </w:rPr>
        <w:t>Ф.И.О.)</w:t>
      </w:r>
    </w:p>
    <w:p w:rsidR="006707BD" w:rsidRDefault="006707BD" w:rsidP="00F10169">
      <w:pPr>
        <w:jc w:val="center"/>
        <w:rPr>
          <w:b/>
          <w:sz w:val="32"/>
          <w:szCs w:val="32"/>
        </w:rPr>
      </w:pPr>
      <w:r w:rsidRPr="00680AB6">
        <w:rPr>
          <w:sz w:val="28"/>
          <w:szCs w:val="28"/>
        </w:rPr>
        <w:br w:type="page"/>
      </w:r>
      <w:r>
        <w:rPr>
          <w:b/>
          <w:sz w:val="32"/>
          <w:szCs w:val="32"/>
        </w:rPr>
        <w:lastRenderedPageBreak/>
        <w:t>ХАРАКТЕРИСТИКА</w:t>
      </w:r>
    </w:p>
    <w:p w:rsidR="006707BD" w:rsidRPr="00703C07" w:rsidRDefault="006707BD" w:rsidP="00703C07">
      <w:pPr>
        <w:jc w:val="center"/>
        <w:rPr>
          <w:b/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>на обучающегося по освоению общих и профессиональных компетенций</w:t>
      </w:r>
    </w:p>
    <w:p w:rsidR="006707BD" w:rsidRPr="00703C07" w:rsidRDefault="006707BD" w:rsidP="00703C07">
      <w:pPr>
        <w:tabs>
          <w:tab w:val="left" w:pos="1434"/>
        </w:tabs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>в период учебной практики</w:t>
      </w:r>
    </w:p>
    <w:p w:rsidR="006707BD" w:rsidRPr="00703C07" w:rsidRDefault="006707BD" w:rsidP="00703C07">
      <w:pPr>
        <w:tabs>
          <w:tab w:val="left" w:pos="9890"/>
        </w:tabs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 xml:space="preserve">Студент </w:t>
      </w:r>
      <w:r w:rsidR="0034178B">
        <w:rPr>
          <w:color w:val="000000"/>
          <w:sz w:val="28"/>
          <w:szCs w:val="28"/>
        </w:rPr>
        <w:t>Аверина Полина Евгеньевна</w:t>
      </w:r>
    </w:p>
    <w:p w:rsidR="006707BD" w:rsidRPr="00703C07" w:rsidRDefault="006707BD" w:rsidP="00703C07">
      <w:pPr>
        <w:tabs>
          <w:tab w:val="left" w:pos="9890"/>
        </w:tabs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>Специальность 09.02.0</w:t>
      </w:r>
      <w:r w:rsidR="0016451C" w:rsidRPr="00703C07">
        <w:rPr>
          <w:color w:val="000000"/>
          <w:sz w:val="28"/>
          <w:szCs w:val="28"/>
        </w:rPr>
        <w:t>7</w:t>
      </w:r>
      <w:r w:rsidRPr="00703C07">
        <w:rPr>
          <w:color w:val="000000"/>
          <w:sz w:val="28"/>
          <w:szCs w:val="28"/>
        </w:rPr>
        <w:t xml:space="preserve"> </w:t>
      </w:r>
      <w:r w:rsidR="0016451C" w:rsidRPr="00703C07">
        <w:rPr>
          <w:color w:val="000000"/>
          <w:sz w:val="28"/>
          <w:szCs w:val="28"/>
        </w:rPr>
        <w:t>Информационные</w:t>
      </w:r>
      <w:r w:rsidRPr="00703C07">
        <w:rPr>
          <w:color w:val="000000"/>
          <w:sz w:val="28"/>
          <w:szCs w:val="28"/>
        </w:rPr>
        <w:t xml:space="preserve"> систем</w:t>
      </w:r>
      <w:r w:rsidR="0016451C" w:rsidRPr="00703C07">
        <w:rPr>
          <w:color w:val="000000"/>
          <w:sz w:val="28"/>
          <w:szCs w:val="28"/>
        </w:rPr>
        <w:t>ы и программирование</w:t>
      </w:r>
    </w:p>
    <w:p w:rsidR="006707BD" w:rsidRPr="00703C07" w:rsidRDefault="006707BD" w:rsidP="00703C07">
      <w:pPr>
        <w:tabs>
          <w:tab w:val="left" w:pos="1107"/>
          <w:tab w:val="left" w:pos="2276"/>
          <w:tab w:val="left" w:pos="2557"/>
          <w:tab w:val="left" w:pos="3296"/>
          <w:tab w:val="left" w:pos="4345"/>
        </w:tabs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 xml:space="preserve">Семестр    </w:t>
      </w:r>
      <w:r w:rsidR="00F05448">
        <w:rPr>
          <w:color w:val="000000"/>
          <w:sz w:val="28"/>
          <w:szCs w:val="28"/>
        </w:rPr>
        <w:t>6</w:t>
      </w:r>
      <w:r w:rsidRPr="00703C07">
        <w:rPr>
          <w:color w:val="000000"/>
          <w:sz w:val="28"/>
          <w:szCs w:val="28"/>
        </w:rPr>
        <w:t xml:space="preserve">      Курс           </w:t>
      </w:r>
      <w:r w:rsidR="00F05448">
        <w:rPr>
          <w:color w:val="000000"/>
          <w:sz w:val="28"/>
          <w:szCs w:val="28"/>
        </w:rPr>
        <w:t>3</w:t>
      </w:r>
      <w:r w:rsidRPr="00703C07">
        <w:rPr>
          <w:color w:val="000000"/>
          <w:sz w:val="28"/>
          <w:szCs w:val="28"/>
        </w:rPr>
        <w:t xml:space="preserve">  </w:t>
      </w:r>
      <w:r w:rsidRPr="00703C07">
        <w:rPr>
          <w:color w:val="000000"/>
          <w:sz w:val="28"/>
          <w:szCs w:val="28"/>
        </w:rPr>
        <w:tab/>
      </w:r>
    </w:p>
    <w:p w:rsidR="006707BD" w:rsidRPr="00703C07" w:rsidRDefault="006707BD" w:rsidP="00703C07">
      <w:pPr>
        <w:tabs>
          <w:tab w:val="left" w:pos="2224"/>
        </w:tabs>
        <w:jc w:val="center"/>
        <w:rPr>
          <w:sz w:val="28"/>
          <w:szCs w:val="28"/>
        </w:rPr>
      </w:pPr>
      <w:r w:rsidRPr="00703C07">
        <w:rPr>
          <w:color w:val="000000"/>
          <w:sz w:val="28"/>
          <w:szCs w:val="28"/>
        </w:rPr>
        <w:t>Группа       К</w:t>
      </w:r>
      <w:r w:rsidR="0024753F" w:rsidRPr="00703C07">
        <w:rPr>
          <w:color w:val="000000"/>
          <w:sz w:val="28"/>
          <w:szCs w:val="28"/>
        </w:rPr>
        <w:t>С</w:t>
      </w:r>
      <w:r w:rsidRPr="00703C07">
        <w:rPr>
          <w:color w:val="000000"/>
          <w:sz w:val="28"/>
          <w:szCs w:val="28"/>
        </w:rPr>
        <w:t>П-2</w:t>
      </w:r>
      <w:r w:rsidR="00F05448">
        <w:rPr>
          <w:color w:val="000000"/>
          <w:sz w:val="28"/>
          <w:szCs w:val="28"/>
        </w:rPr>
        <w:t>2</w:t>
      </w:r>
      <w:r w:rsidR="0034178B">
        <w:rPr>
          <w:color w:val="000000"/>
          <w:sz w:val="28"/>
          <w:szCs w:val="28"/>
        </w:rPr>
        <w:t>7</w:t>
      </w:r>
      <w:r w:rsidRPr="00703C07">
        <w:rPr>
          <w:sz w:val="28"/>
          <w:szCs w:val="28"/>
        </w:rPr>
        <w:tab/>
      </w:r>
    </w:p>
    <w:p w:rsidR="006707BD" w:rsidRPr="00703C07" w:rsidRDefault="006707BD" w:rsidP="00703C07">
      <w:pPr>
        <w:tabs>
          <w:tab w:val="left" w:pos="1811"/>
        </w:tabs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 xml:space="preserve">Учебная практика по профессиональному модулю </w:t>
      </w:r>
    </w:p>
    <w:p w:rsidR="00F05448" w:rsidRPr="00725E4D" w:rsidRDefault="00F05448" w:rsidP="00F05448">
      <w:pPr>
        <w:tabs>
          <w:tab w:val="left" w:pos="1811"/>
        </w:tabs>
        <w:spacing w:before="91"/>
        <w:ind w:right="1"/>
        <w:jc w:val="center"/>
        <w:rPr>
          <w:color w:val="000000"/>
          <w:sz w:val="28"/>
          <w:szCs w:val="28"/>
        </w:rPr>
      </w:pPr>
      <w:r w:rsidRPr="00725E4D">
        <w:rPr>
          <w:color w:val="000000"/>
          <w:sz w:val="28"/>
          <w:szCs w:val="28"/>
        </w:rPr>
        <w:t>ПМ.</w:t>
      </w:r>
      <w:r>
        <w:rPr>
          <w:color w:val="000000"/>
          <w:sz w:val="28"/>
          <w:szCs w:val="28"/>
        </w:rPr>
        <w:t>11</w:t>
      </w:r>
      <w:r w:rsidRPr="00725E4D">
        <w:rPr>
          <w:color w:val="000000"/>
          <w:sz w:val="28"/>
          <w:szCs w:val="28"/>
        </w:rPr>
        <w:t xml:space="preserve"> «</w:t>
      </w:r>
      <w:r w:rsidRPr="00F05448">
        <w:rPr>
          <w:color w:val="000000"/>
          <w:sz w:val="28"/>
          <w:szCs w:val="28"/>
        </w:rPr>
        <w:t>Разработка, администрирование и защита баз данных</w:t>
      </w:r>
      <w:r w:rsidRPr="00725E4D">
        <w:rPr>
          <w:color w:val="000000"/>
          <w:sz w:val="28"/>
          <w:szCs w:val="28"/>
        </w:rPr>
        <w:t xml:space="preserve">», </w:t>
      </w:r>
      <w:r>
        <w:rPr>
          <w:color w:val="000000"/>
          <w:sz w:val="28"/>
          <w:szCs w:val="28"/>
        </w:rPr>
        <w:t>72</w:t>
      </w:r>
      <w:r w:rsidRPr="00725E4D">
        <w:rPr>
          <w:color w:val="000000"/>
          <w:sz w:val="28"/>
          <w:szCs w:val="28"/>
        </w:rPr>
        <w:t xml:space="preserve"> час</w:t>
      </w:r>
      <w:r>
        <w:rPr>
          <w:color w:val="000000"/>
          <w:sz w:val="28"/>
          <w:szCs w:val="28"/>
        </w:rPr>
        <w:t>а</w:t>
      </w:r>
    </w:p>
    <w:p w:rsidR="006707BD" w:rsidRDefault="006707BD" w:rsidP="008F00BF">
      <w:pPr>
        <w:tabs>
          <w:tab w:val="left" w:pos="2224"/>
        </w:tabs>
        <w:spacing w:before="91"/>
        <w:ind w:left="49"/>
        <w:jc w:val="center"/>
      </w:pPr>
    </w:p>
    <w:p w:rsidR="00703C07" w:rsidRDefault="00703C07" w:rsidP="00703C07">
      <w:pPr>
        <w:tabs>
          <w:tab w:val="left" w:pos="2224"/>
        </w:tabs>
        <w:spacing w:before="91"/>
        <w:ind w:left="51" w:firstLine="709"/>
        <w:rPr>
          <w:color w:val="000000"/>
          <w:sz w:val="28"/>
          <w:szCs w:val="28"/>
        </w:rPr>
      </w:pPr>
    </w:p>
    <w:p w:rsidR="006707BD" w:rsidRDefault="006707BD" w:rsidP="00703C07">
      <w:pPr>
        <w:tabs>
          <w:tab w:val="left" w:pos="2224"/>
        </w:tabs>
        <w:spacing w:before="91"/>
        <w:ind w:left="51" w:firstLine="709"/>
        <w:rPr>
          <w:spacing w:val="-8"/>
        </w:rPr>
      </w:pPr>
      <w:r w:rsidRPr="00703C07">
        <w:rPr>
          <w:color w:val="000000"/>
          <w:sz w:val="28"/>
          <w:szCs w:val="28"/>
        </w:rPr>
        <w:t>За</w:t>
      </w:r>
      <w:r w:rsidR="009E456E" w:rsidRPr="00703C07">
        <w:rPr>
          <w:color w:val="000000"/>
          <w:sz w:val="28"/>
          <w:szCs w:val="28"/>
        </w:rPr>
        <w:t xml:space="preserve"> </w:t>
      </w:r>
      <w:r w:rsidRPr="00703C07">
        <w:rPr>
          <w:color w:val="000000"/>
          <w:sz w:val="28"/>
          <w:szCs w:val="28"/>
        </w:rPr>
        <w:t>период практики</w:t>
      </w:r>
      <w:r w:rsidR="009E456E" w:rsidRPr="00703C07">
        <w:rPr>
          <w:color w:val="000000"/>
          <w:sz w:val="28"/>
          <w:szCs w:val="28"/>
        </w:rPr>
        <w:t xml:space="preserve"> </w:t>
      </w:r>
      <w:r w:rsidRPr="00703C07">
        <w:rPr>
          <w:color w:val="000000"/>
          <w:sz w:val="28"/>
          <w:szCs w:val="28"/>
        </w:rPr>
        <w:t xml:space="preserve">с </w:t>
      </w:r>
      <w:r w:rsidR="001D5E89">
        <w:rPr>
          <w:color w:val="000000"/>
          <w:spacing w:val="-5"/>
          <w:sz w:val="28"/>
          <w:szCs w:val="28"/>
        </w:rPr>
        <w:t>27</w:t>
      </w:r>
      <w:r w:rsidRPr="00703C07">
        <w:rPr>
          <w:color w:val="000000"/>
          <w:spacing w:val="-5"/>
          <w:sz w:val="28"/>
          <w:szCs w:val="28"/>
        </w:rPr>
        <w:t>.0</w:t>
      </w:r>
      <w:r w:rsidR="001D5E89">
        <w:rPr>
          <w:color w:val="000000"/>
          <w:spacing w:val="-5"/>
          <w:sz w:val="28"/>
          <w:szCs w:val="28"/>
        </w:rPr>
        <w:t>1</w:t>
      </w:r>
      <w:r w:rsidRPr="00703C07">
        <w:rPr>
          <w:color w:val="000000"/>
          <w:spacing w:val="-5"/>
          <w:sz w:val="28"/>
          <w:szCs w:val="28"/>
        </w:rPr>
        <w:t>.202</w:t>
      </w:r>
      <w:r w:rsidR="00703C07">
        <w:rPr>
          <w:color w:val="000000"/>
          <w:spacing w:val="-5"/>
          <w:sz w:val="28"/>
          <w:szCs w:val="28"/>
        </w:rPr>
        <w:t>5</w:t>
      </w:r>
      <w:r w:rsidRPr="00703C07">
        <w:rPr>
          <w:color w:val="000000"/>
          <w:spacing w:val="-5"/>
          <w:sz w:val="28"/>
          <w:szCs w:val="28"/>
        </w:rPr>
        <w:t xml:space="preserve"> по </w:t>
      </w:r>
      <w:r w:rsidR="001D5E89">
        <w:rPr>
          <w:color w:val="000000"/>
          <w:spacing w:val="-5"/>
          <w:sz w:val="28"/>
          <w:szCs w:val="28"/>
        </w:rPr>
        <w:t>17</w:t>
      </w:r>
      <w:r w:rsidRPr="00703C07">
        <w:rPr>
          <w:color w:val="000000"/>
          <w:spacing w:val="-5"/>
          <w:sz w:val="28"/>
          <w:szCs w:val="28"/>
        </w:rPr>
        <w:t>.</w:t>
      </w:r>
      <w:r w:rsidR="00703C07">
        <w:rPr>
          <w:color w:val="000000"/>
          <w:spacing w:val="-5"/>
          <w:sz w:val="28"/>
          <w:szCs w:val="28"/>
        </w:rPr>
        <w:t>0</w:t>
      </w:r>
      <w:r w:rsidR="001D5E89">
        <w:rPr>
          <w:color w:val="000000"/>
          <w:spacing w:val="-5"/>
          <w:sz w:val="28"/>
          <w:szCs w:val="28"/>
        </w:rPr>
        <w:t>5</w:t>
      </w:r>
      <w:r w:rsidRPr="00703C07">
        <w:rPr>
          <w:color w:val="000000"/>
          <w:spacing w:val="-5"/>
          <w:sz w:val="28"/>
          <w:szCs w:val="28"/>
        </w:rPr>
        <w:t>.202</w:t>
      </w:r>
      <w:r w:rsidR="00703C07">
        <w:rPr>
          <w:color w:val="000000"/>
          <w:spacing w:val="-5"/>
          <w:sz w:val="28"/>
          <w:szCs w:val="28"/>
        </w:rPr>
        <w:t>5</w:t>
      </w:r>
      <w:r w:rsidRPr="00703C07">
        <w:rPr>
          <w:color w:val="000000"/>
          <w:spacing w:val="-5"/>
          <w:sz w:val="28"/>
          <w:szCs w:val="28"/>
        </w:rPr>
        <w:t xml:space="preserve"> освоены общие и професси</w:t>
      </w:r>
      <w:r w:rsidRPr="00703C07">
        <w:rPr>
          <w:color w:val="000000"/>
          <w:spacing w:val="-5"/>
          <w:sz w:val="28"/>
          <w:szCs w:val="28"/>
        </w:rPr>
        <w:t>о</w:t>
      </w:r>
      <w:r w:rsidRPr="00703C07">
        <w:rPr>
          <w:color w:val="000000"/>
          <w:spacing w:val="-5"/>
          <w:sz w:val="28"/>
          <w:szCs w:val="28"/>
        </w:rPr>
        <w:t>нальные компетенции</w:t>
      </w:r>
      <w:r w:rsidR="00703C07">
        <w:rPr>
          <w:color w:val="000000"/>
          <w:spacing w:val="-5"/>
          <w:sz w:val="28"/>
          <w:szCs w:val="28"/>
        </w:rPr>
        <w:t>: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65"/>
        <w:gridCol w:w="4899"/>
        <w:gridCol w:w="19"/>
        <w:gridCol w:w="1748"/>
        <w:gridCol w:w="7"/>
        <w:gridCol w:w="1651"/>
      </w:tblGrid>
      <w:tr w:rsidR="006707BD" w:rsidTr="001D5E89">
        <w:tc>
          <w:tcPr>
            <w:tcW w:w="1538" w:type="dxa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№ комп</w:t>
            </w:r>
            <w:r w:rsidRPr="00901810">
              <w:t>е</w:t>
            </w:r>
            <w:r w:rsidRPr="00901810">
              <w:t>тенции</w:t>
            </w:r>
          </w:p>
        </w:tc>
        <w:tc>
          <w:tcPr>
            <w:tcW w:w="4899" w:type="dxa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Название компетенции</w:t>
            </w:r>
          </w:p>
        </w:tc>
        <w:tc>
          <w:tcPr>
            <w:tcW w:w="1767" w:type="dxa"/>
            <w:gridSpan w:val="2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Освоена /не освоена</w:t>
            </w:r>
          </w:p>
        </w:tc>
        <w:tc>
          <w:tcPr>
            <w:tcW w:w="1658" w:type="dxa"/>
            <w:gridSpan w:val="2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Уровень о</w:t>
            </w:r>
            <w:r w:rsidRPr="00901810">
              <w:t>с</w:t>
            </w:r>
            <w:r w:rsidRPr="00901810">
              <w:t>воения ко</w:t>
            </w:r>
            <w:r w:rsidRPr="00901810">
              <w:t>м</w:t>
            </w:r>
            <w:r w:rsidRPr="00901810">
              <w:t>петенций</w:t>
            </w:r>
          </w:p>
        </w:tc>
      </w:tr>
      <w:tr w:rsidR="006707BD" w:rsidTr="001D5E89">
        <w:tc>
          <w:tcPr>
            <w:tcW w:w="9862" w:type="dxa"/>
            <w:gridSpan w:val="6"/>
            <w:vAlign w:val="center"/>
          </w:tcPr>
          <w:p w:rsidR="006707BD" w:rsidRPr="00901810" w:rsidRDefault="006707BD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Общие компетенции</w:t>
            </w:r>
          </w:p>
        </w:tc>
      </w:tr>
      <w:tr w:rsidR="006707BD" w:rsidTr="001D5E89">
        <w:tc>
          <w:tcPr>
            <w:tcW w:w="1538" w:type="dxa"/>
            <w:vAlign w:val="center"/>
          </w:tcPr>
          <w:p w:rsidR="006707BD" w:rsidRPr="00DE10DE" w:rsidRDefault="006707BD" w:rsidP="00FE6A2A">
            <w:pPr>
              <w:tabs>
                <w:tab w:val="left" w:pos="2224"/>
              </w:tabs>
              <w:spacing w:line="240" w:lineRule="auto"/>
            </w:pPr>
            <w:r w:rsidRPr="00DE10DE">
              <w:t>ОК-1</w:t>
            </w:r>
          </w:p>
        </w:tc>
        <w:tc>
          <w:tcPr>
            <w:tcW w:w="4899" w:type="dxa"/>
            <w:vAlign w:val="center"/>
          </w:tcPr>
          <w:p w:rsidR="006707BD" w:rsidRPr="00DE10DE" w:rsidRDefault="00281046" w:rsidP="00FE6A2A">
            <w:pPr>
              <w:tabs>
                <w:tab w:val="left" w:pos="2224"/>
              </w:tabs>
              <w:spacing w:line="240" w:lineRule="auto"/>
            </w:pPr>
            <w:r>
              <w:t>Выбирать способы решения задач профе</w:t>
            </w:r>
            <w:r>
              <w:t>с</w:t>
            </w:r>
            <w:r>
              <w:t>сиональной деятельности, применительно к различным контекстам</w:t>
            </w:r>
          </w:p>
        </w:tc>
        <w:tc>
          <w:tcPr>
            <w:tcW w:w="1767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8" w:type="dxa"/>
            <w:gridSpan w:val="2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6707BD" w:rsidTr="001D5E89">
        <w:tc>
          <w:tcPr>
            <w:tcW w:w="1538" w:type="dxa"/>
            <w:vAlign w:val="center"/>
          </w:tcPr>
          <w:p w:rsidR="006707BD" w:rsidRPr="00DE10DE" w:rsidRDefault="006707BD" w:rsidP="00FE6A2A">
            <w:pPr>
              <w:tabs>
                <w:tab w:val="left" w:pos="2224"/>
              </w:tabs>
              <w:spacing w:line="240" w:lineRule="auto"/>
            </w:pPr>
            <w:r w:rsidRPr="00DE10DE">
              <w:t>ОК-2</w:t>
            </w:r>
          </w:p>
        </w:tc>
        <w:tc>
          <w:tcPr>
            <w:tcW w:w="4899" w:type="dxa"/>
            <w:vAlign w:val="center"/>
          </w:tcPr>
          <w:p w:rsidR="006707BD" w:rsidRPr="00DE10DE" w:rsidRDefault="001D5E89" w:rsidP="00FE6A2A">
            <w:pPr>
              <w:tabs>
                <w:tab w:val="left" w:pos="2224"/>
              </w:tabs>
              <w:spacing w:line="240" w:lineRule="auto"/>
            </w:pPr>
            <w:r>
              <w:t>Использовать современные средства поиска, анализа и интерпретации информации и и</w:t>
            </w:r>
            <w:r>
              <w:t>н</w:t>
            </w:r>
            <w:r>
              <w:t>формационные технологии для выполнения задач профессиональной деятельности</w:t>
            </w:r>
          </w:p>
        </w:tc>
        <w:tc>
          <w:tcPr>
            <w:tcW w:w="1767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8" w:type="dxa"/>
            <w:gridSpan w:val="2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6707BD" w:rsidTr="001D5E89">
        <w:tc>
          <w:tcPr>
            <w:tcW w:w="1538" w:type="dxa"/>
            <w:vAlign w:val="center"/>
          </w:tcPr>
          <w:p w:rsidR="006707BD" w:rsidRPr="00DE10DE" w:rsidRDefault="006707BD" w:rsidP="00FE6A2A">
            <w:pPr>
              <w:tabs>
                <w:tab w:val="left" w:pos="2224"/>
              </w:tabs>
              <w:spacing w:line="240" w:lineRule="auto"/>
            </w:pPr>
            <w:r w:rsidRPr="00DE10DE">
              <w:t>ОК-4</w:t>
            </w:r>
          </w:p>
        </w:tc>
        <w:tc>
          <w:tcPr>
            <w:tcW w:w="4899" w:type="dxa"/>
            <w:vAlign w:val="center"/>
          </w:tcPr>
          <w:p w:rsidR="006707BD" w:rsidRPr="00DE10DE" w:rsidRDefault="001D5E89" w:rsidP="00FE6A2A">
            <w:pPr>
              <w:tabs>
                <w:tab w:val="left" w:pos="2224"/>
              </w:tabs>
              <w:spacing w:line="240" w:lineRule="auto"/>
            </w:pPr>
            <w:r>
              <w:t>Эффективно взаимодействовать и работать в коллективе и команде</w:t>
            </w:r>
          </w:p>
        </w:tc>
        <w:tc>
          <w:tcPr>
            <w:tcW w:w="1767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8" w:type="dxa"/>
            <w:gridSpan w:val="2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6707BD" w:rsidTr="001D5E89">
        <w:tc>
          <w:tcPr>
            <w:tcW w:w="1538" w:type="dxa"/>
            <w:vAlign w:val="center"/>
          </w:tcPr>
          <w:p w:rsidR="006707BD" w:rsidRPr="00DE10DE" w:rsidRDefault="006707BD" w:rsidP="00FE6A2A">
            <w:pPr>
              <w:tabs>
                <w:tab w:val="left" w:pos="2224"/>
              </w:tabs>
              <w:spacing w:line="240" w:lineRule="auto"/>
            </w:pPr>
            <w:r w:rsidRPr="00DE10DE">
              <w:t>ОК-5</w:t>
            </w:r>
          </w:p>
        </w:tc>
        <w:tc>
          <w:tcPr>
            <w:tcW w:w="4899" w:type="dxa"/>
            <w:vAlign w:val="center"/>
          </w:tcPr>
          <w:p w:rsidR="006707BD" w:rsidRPr="00DE10DE" w:rsidRDefault="001D5E89" w:rsidP="00FE6A2A">
            <w:pPr>
              <w:tabs>
                <w:tab w:val="left" w:pos="2224"/>
              </w:tabs>
              <w:spacing w:line="240" w:lineRule="auto"/>
            </w:pPr>
            <w:r>
              <w:t>Осуществлять устную и письменную комм</w:t>
            </w:r>
            <w:r>
              <w:t>у</w:t>
            </w:r>
            <w:r>
              <w:t>никацию на государственном языке Росси</w:t>
            </w:r>
            <w:r>
              <w:t>й</w:t>
            </w:r>
            <w:r>
              <w:t>ской Федерации с учетом особенностей с</w:t>
            </w:r>
            <w:r>
              <w:t>о</w:t>
            </w:r>
            <w:r>
              <w:t>циального и культурного контекста</w:t>
            </w:r>
          </w:p>
        </w:tc>
        <w:tc>
          <w:tcPr>
            <w:tcW w:w="1767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8" w:type="dxa"/>
            <w:gridSpan w:val="2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6707BD" w:rsidTr="001D5E89">
        <w:tc>
          <w:tcPr>
            <w:tcW w:w="1538" w:type="dxa"/>
            <w:vAlign w:val="center"/>
          </w:tcPr>
          <w:p w:rsidR="006707BD" w:rsidRPr="00DE10DE" w:rsidRDefault="006707BD" w:rsidP="00FE6A2A">
            <w:pPr>
              <w:tabs>
                <w:tab w:val="left" w:pos="2224"/>
              </w:tabs>
              <w:spacing w:line="240" w:lineRule="auto"/>
            </w:pPr>
            <w:r w:rsidRPr="00DE10DE">
              <w:t>ОК-6</w:t>
            </w:r>
          </w:p>
        </w:tc>
        <w:tc>
          <w:tcPr>
            <w:tcW w:w="4899" w:type="dxa"/>
            <w:vAlign w:val="center"/>
          </w:tcPr>
          <w:p w:rsidR="006707BD" w:rsidRPr="00DE10DE" w:rsidRDefault="001D5E89" w:rsidP="00FE6A2A">
            <w:pPr>
              <w:tabs>
                <w:tab w:val="left" w:pos="2224"/>
              </w:tabs>
              <w:spacing w:line="240" w:lineRule="auto"/>
            </w:pPr>
            <w:r>
              <w:t>Проявлять гражданско-патриотическую п</w:t>
            </w:r>
            <w:r>
              <w:t>о</w:t>
            </w:r>
            <w:r>
              <w:t>зицию, демонстрировать осознанное повед</w:t>
            </w:r>
            <w:r>
              <w:t>е</w:t>
            </w:r>
            <w:r>
              <w:t>ние на основе традиционных российских д</w:t>
            </w:r>
            <w:r>
              <w:t>у</w:t>
            </w:r>
            <w:r>
              <w:t>ховно-нравственных ценностей, в том числе с учетом гармонизации межнациональных и межрелигиозных отношений, применять стандарты антикоррупционного поведения</w:t>
            </w:r>
          </w:p>
        </w:tc>
        <w:tc>
          <w:tcPr>
            <w:tcW w:w="1767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8" w:type="dxa"/>
            <w:gridSpan w:val="2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6707BD" w:rsidTr="001D5E89">
        <w:tc>
          <w:tcPr>
            <w:tcW w:w="1538" w:type="dxa"/>
            <w:vAlign w:val="center"/>
          </w:tcPr>
          <w:p w:rsidR="006707BD" w:rsidRPr="00DE10DE" w:rsidRDefault="006707BD" w:rsidP="00FE6A2A">
            <w:pPr>
              <w:tabs>
                <w:tab w:val="left" w:pos="2224"/>
              </w:tabs>
              <w:spacing w:line="240" w:lineRule="auto"/>
            </w:pPr>
            <w:r w:rsidRPr="00DE10DE">
              <w:t>ОК-7</w:t>
            </w:r>
          </w:p>
        </w:tc>
        <w:tc>
          <w:tcPr>
            <w:tcW w:w="4899" w:type="dxa"/>
            <w:vAlign w:val="center"/>
          </w:tcPr>
          <w:p w:rsidR="006707BD" w:rsidRPr="00DE10DE" w:rsidRDefault="001D5E89" w:rsidP="00FE6A2A">
            <w:pPr>
              <w:tabs>
                <w:tab w:val="left" w:pos="2224"/>
              </w:tabs>
              <w:spacing w:line="240" w:lineRule="auto"/>
            </w:pPr>
            <w:r>
              <w:t>Содействовать сохранению окружающей среды, ресурсосбережению, применять зн</w:t>
            </w:r>
            <w:r>
              <w:t>а</w:t>
            </w:r>
            <w:r>
              <w:t>ния об изменении климата, принципы б</w:t>
            </w:r>
            <w:r>
              <w:t>е</w:t>
            </w:r>
            <w:r>
              <w:t>режливого производства, эффективно дейс</w:t>
            </w:r>
            <w:r>
              <w:t>т</w:t>
            </w:r>
            <w:r>
              <w:t>вовать в чрезвычайных ситуациях</w:t>
            </w:r>
          </w:p>
        </w:tc>
        <w:tc>
          <w:tcPr>
            <w:tcW w:w="1767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8" w:type="dxa"/>
            <w:gridSpan w:val="2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6707BD" w:rsidTr="001D5E89">
        <w:tc>
          <w:tcPr>
            <w:tcW w:w="1538" w:type="dxa"/>
            <w:vAlign w:val="center"/>
          </w:tcPr>
          <w:p w:rsidR="006707BD" w:rsidRPr="00DE10DE" w:rsidRDefault="006707BD" w:rsidP="00FE6A2A">
            <w:pPr>
              <w:tabs>
                <w:tab w:val="left" w:pos="2224"/>
              </w:tabs>
              <w:spacing w:line="240" w:lineRule="auto"/>
            </w:pPr>
            <w:r w:rsidRPr="00DE10DE">
              <w:t>ОК-8</w:t>
            </w:r>
          </w:p>
        </w:tc>
        <w:tc>
          <w:tcPr>
            <w:tcW w:w="4899" w:type="dxa"/>
            <w:vAlign w:val="center"/>
          </w:tcPr>
          <w:p w:rsidR="006707BD" w:rsidRPr="00DE10DE" w:rsidRDefault="001D5E89" w:rsidP="00FE6A2A">
            <w:pPr>
              <w:tabs>
                <w:tab w:val="left" w:pos="2224"/>
              </w:tabs>
              <w:spacing w:line="240" w:lineRule="auto"/>
            </w:pPr>
            <w:r>
              <w:t xml:space="preserve">Использовать средства физической культуры для сохранения и укрепления здоровья в процессе профессиональной деятельности и </w:t>
            </w:r>
            <w:r>
              <w:lastRenderedPageBreak/>
              <w:t>поддержания необходимого уровня физич</w:t>
            </w:r>
            <w:r>
              <w:t>е</w:t>
            </w:r>
            <w:r>
              <w:t>ской подготовленности</w:t>
            </w:r>
          </w:p>
        </w:tc>
        <w:tc>
          <w:tcPr>
            <w:tcW w:w="1767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lastRenderedPageBreak/>
              <w:t>освоена</w:t>
            </w:r>
          </w:p>
        </w:tc>
        <w:tc>
          <w:tcPr>
            <w:tcW w:w="1658" w:type="dxa"/>
            <w:gridSpan w:val="2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6707BD" w:rsidTr="001D5E89">
        <w:trPr>
          <w:trHeight w:val="61"/>
        </w:trPr>
        <w:tc>
          <w:tcPr>
            <w:tcW w:w="1538" w:type="dxa"/>
            <w:vAlign w:val="center"/>
          </w:tcPr>
          <w:p w:rsidR="006707BD" w:rsidRPr="00DE10DE" w:rsidRDefault="006707BD" w:rsidP="00FE6A2A">
            <w:pPr>
              <w:tabs>
                <w:tab w:val="left" w:pos="2224"/>
              </w:tabs>
              <w:spacing w:line="240" w:lineRule="auto"/>
            </w:pPr>
            <w:r w:rsidRPr="00DE10DE">
              <w:lastRenderedPageBreak/>
              <w:t>ОК-9</w:t>
            </w:r>
          </w:p>
        </w:tc>
        <w:tc>
          <w:tcPr>
            <w:tcW w:w="4918" w:type="dxa"/>
            <w:gridSpan w:val="2"/>
            <w:vAlign w:val="center"/>
          </w:tcPr>
          <w:p w:rsidR="006707BD" w:rsidRPr="00DE10DE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Пользоваться профессиональной документ</w:t>
            </w:r>
            <w:r>
              <w:t>а</w:t>
            </w:r>
            <w:r>
              <w:t>цией на государственном и иностранном языках</w:t>
            </w:r>
          </w:p>
        </w:tc>
        <w:tc>
          <w:tcPr>
            <w:tcW w:w="1755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1" w:type="dxa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6707BD" w:rsidTr="001D5E89">
        <w:tc>
          <w:tcPr>
            <w:tcW w:w="9862" w:type="dxa"/>
            <w:gridSpan w:val="6"/>
            <w:vAlign w:val="center"/>
          </w:tcPr>
          <w:p w:rsidR="006707BD" w:rsidRPr="00901810" w:rsidRDefault="006707BD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Профессиональные компетенции</w:t>
            </w:r>
          </w:p>
        </w:tc>
      </w:tr>
      <w:tr w:rsidR="006707BD" w:rsidTr="001D5E89">
        <w:tc>
          <w:tcPr>
            <w:tcW w:w="1538" w:type="dxa"/>
            <w:vAlign w:val="center"/>
          </w:tcPr>
          <w:p w:rsidR="006707BD" w:rsidRPr="00C36C3B" w:rsidRDefault="006707BD" w:rsidP="00F05448">
            <w:pPr>
              <w:tabs>
                <w:tab w:val="left" w:pos="2224"/>
              </w:tabs>
              <w:spacing w:line="240" w:lineRule="auto"/>
            </w:pPr>
            <w:r w:rsidRPr="00D11C05">
              <w:t xml:space="preserve">ПК </w:t>
            </w:r>
            <w:r w:rsidR="00F05448">
              <w:t>11</w:t>
            </w:r>
            <w:r w:rsidR="00281046">
              <w:t>.1</w:t>
            </w:r>
          </w:p>
        </w:tc>
        <w:tc>
          <w:tcPr>
            <w:tcW w:w="4918" w:type="dxa"/>
            <w:gridSpan w:val="2"/>
            <w:vAlign w:val="center"/>
          </w:tcPr>
          <w:p w:rsidR="006707BD" w:rsidRPr="00901810" w:rsidRDefault="00F05448" w:rsidP="001D5E89">
            <w:pPr>
              <w:tabs>
                <w:tab w:val="left" w:pos="2224"/>
              </w:tabs>
              <w:spacing w:line="240" w:lineRule="auto"/>
              <w:jc w:val="left"/>
            </w:pPr>
            <w:r>
              <w:t>Осуществлять сбор, обработку и анализ и</w:t>
            </w:r>
            <w:r>
              <w:t>н</w:t>
            </w:r>
            <w:r>
              <w:t>формации для проектирования баз данных</w:t>
            </w:r>
          </w:p>
        </w:tc>
        <w:tc>
          <w:tcPr>
            <w:tcW w:w="1755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1" w:type="dxa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6707BD" w:rsidTr="001D5E89">
        <w:tc>
          <w:tcPr>
            <w:tcW w:w="1538" w:type="dxa"/>
            <w:vAlign w:val="center"/>
          </w:tcPr>
          <w:p w:rsidR="006707BD" w:rsidRPr="00D11C05" w:rsidRDefault="006707BD" w:rsidP="00F05448">
            <w:pPr>
              <w:tabs>
                <w:tab w:val="left" w:pos="2224"/>
              </w:tabs>
              <w:spacing w:line="240" w:lineRule="auto"/>
            </w:pPr>
            <w:r w:rsidRPr="001370F7">
              <w:t xml:space="preserve">ПК </w:t>
            </w:r>
            <w:r w:rsidR="00F05448">
              <w:t>11</w:t>
            </w:r>
            <w:r w:rsidRPr="001370F7">
              <w:t>.2</w:t>
            </w:r>
          </w:p>
        </w:tc>
        <w:tc>
          <w:tcPr>
            <w:tcW w:w="4918" w:type="dxa"/>
            <w:gridSpan w:val="2"/>
            <w:vAlign w:val="center"/>
          </w:tcPr>
          <w:p w:rsidR="006707BD" w:rsidRPr="001370F7" w:rsidRDefault="00F05448" w:rsidP="001D5E89">
            <w:pPr>
              <w:tabs>
                <w:tab w:val="left" w:pos="2224"/>
              </w:tabs>
              <w:spacing w:line="240" w:lineRule="auto"/>
              <w:jc w:val="left"/>
            </w:pPr>
            <w:r>
              <w:t>Проектировать базу данных на основе анал</w:t>
            </w:r>
            <w:r>
              <w:t>и</w:t>
            </w:r>
            <w:r>
              <w:t>за предметной области</w:t>
            </w:r>
          </w:p>
        </w:tc>
        <w:tc>
          <w:tcPr>
            <w:tcW w:w="1755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1" w:type="dxa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6707BD" w:rsidTr="001D5E89">
        <w:tc>
          <w:tcPr>
            <w:tcW w:w="1538" w:type="dxa"/>
            <w:vAlign w:val="center"/>
          </w:tcPr>
          <w:p w:rsidR="006707BD" w:rsidRPr="00D11C05" w:rsidRDefault="006707BD" w:rsidP="00F05448">
            <w:pPr>
              <w:tabs>
                <w:tab w:val="left" w:pos="2224"/>
              </w:tabs>
              <w:spacing w:line="240" w:lineRule="auto"/>
            </w:pPr>
            <w:r w:rsidRPr="001370F7">
              <w:t xml:space="preserve">ПК </w:t>
            </w:r>
            <w:r w:rsidR="00F05448">
              <w:t>11</w:t>
            </w:r>
            <w:r w:rsidRPr="001370F7">
              <w:t>.3</w:t>
            </w:r>
          </w:p>
        </w:tc>
        <w:tc>
          <w:tcPr>
            <w:tcW w:w="4918" w:type="dxa"/>
            <w:gridSpan w:val="2"/>
            <w:vAlign w:val="center"/>
          </w:tcPr>
          <w:p w:rsidR="006707BD" w:rsidRPr="001370F7" w:rsidRDefault="00F05448" w:rsidP="001D5E89">
            <w:pPr>
              <w:tabs>
                <w:tab w:val="left" w:pos="2224"/>
              </w:tabs>
              <w:spacing w:line="240" w:lineRule="auto"/>
              <w:jc w:val="left"/>
            </w:pPr>
            <w:r w:rsidRPr="00F05448">
              <w:t>Разрабатывать объекты базы данных в соо</w:t>
            </w:r>
            <w:r w:rsidRPr="00F05448">
              <w:t>т</w:t>
            </w:r>
            <w:r w:rsidRPr="00F05448">
              <w:t>ветствии с результатами анализа предметной области</w:t>
            </w:r>
          </w:p>
        </w:tc>
        <w:tc>
          <w:tcPr>
            <w:tcW w:w="1755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1" w:type="dxa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6707BD" w:rsidTr="001D5E89">
        <w:tc>
          <w:tcPr>
            <w:tcW w:w="1538" w:type="dxa"/>
            <w:vAlign w:val="center"/>
          </w:tcPr>
          <w:p w:rsidR="006707BD" w:rsidRPr="00D11C05" w:rsidRDefault="006707BD" w:rsidP="00F05448">
            <w:pPr>
              <w:tabs>
                <w:tab w:val="left" w:pos="2224"/>
              </w:tabs>
              <w:spacing w:line="240" w:lineRule="auto"/>
            </w:pPr>
            <w:r w:rsidRPr="001370F7">
              <w:t xml:space="preserve">ПК </w:t>
            </w:r>
            <w:r w:rsidR="00F05448">
              <w:t>11</w:t>
            </w:r>
            <w:r w:rsidRPr="001370F7">
              <w:t>.4</w:t>
            </w:r>
          </w:p>
        </w:tc>
        <w:tc>
          <w:tcPr>
            <w:tcW w:w="4918" w:type="dxa"/>
            <w:gridSpan w:val="2"/>
            <w:vAlign w:val="center"/>
          </w:tcPr>
          <w:p w:rsidR="006707BD" w:rsidRPr="001370F7" w:rsidRDefault="00DE6B87" w:rsidP="001D5E89">
            <w:pPr>
              <w:tabs>
                <w:tab w:val="left" w:pos="2224"/>
              </w:tabs>
              <w:spacing w:line="240" w:lineRule="auto"/>
              <w:jc w:val="left"/>
            </w:pPr>
            <w:r w:rsidRPr="00DE6B87">
              <w:t>Реализовывать базу данных в конкретной системе управления базами данных</w:t>
            </w:r>
          </w:p>
        </w:tc>
        <w:tc>
          <w:tcPr>
            <w:tcW w:w="1755" w:type="dxa"/>
            <w:gridSpan w:val="2"/>
            <w:vAlign w:val="center"/>
          </w:tcPr>
          <w:p w:rsidR="006707BD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1" w:type="dxa"/>
            <w:vAlign w:val="center"/>
          </w:tcPr>
          <w:p w:rsidR="006707BD" w:rsidRPr="00901810" w:rsidRDefault="006707BD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281046" w:rsidTr="001D5E89">
        <w:tc>
          <w:tcPr>
            <w:tcW w:w="1538" w:type="dxa"/>
            <w:vAlign w:val="center"/>
          </w:tcPr>
          <w:p w:rsidR="00281046" w:rsidRPr="00D11C05" w:rsidRDefault="00281046" w:rsidP="00F05448">
            <w:pPr>
              <w:tabs>
                <w:tab w:val="left" w:pos="2224"/>
              </w:tabs>
              <w:spacing w:line="240" w:lineRule="auto"/>
            </w:pPr>
            <w:r w:rsidRPr="001370F7">
              <w:t xml:space="preserve">ПК </w:t>
            </w:r>
            <w:r w:rsidR="00F05448">
              <w:t>11</w:t>
            </w:r>
            <w:r w:rsidRPr="001370F7">
              <w:t>.</w:t>
            </w:r>
            <w:r>
              <w:t>5</w:t>
            </w:r>
          </w:p>
        </w:tc>
        <w:tc>
          <w:tcPr>
            <w:tcW w:w="4918" w:type="dxa"/>
            <w:gridSpan w:val="2"/>
            <w:vAlign w:val="center"/>
          </w:tcPr>
          <w:p w:rsidR="00281046" w:rsidRPr="001370F7" w:rsidRDefault="00DE6B87" w:rsidP="001D5E89">
            <w:pPr>
              <w:tabs>
                <w:tab w:val="left" w:pos="2224"/>
              </w:tabs>
              <w:spacing w:line="240" w:lineRule="auto"/>
              <w:jc w:val="left"/>
            </w:pPr>
            <w:r w:rsidRPr="00DE6B87">
              <w:t>Администрировать базы данных</w:t>
            </w:r>
          </w:p>
        </w:tc>
        <w:tc>
          <w:tcPr>
            <w:tcW w:w="1755" w:type="dxa"/>
            <w:gridSpan w:val="2"/>
            <w:vAlign w:val="center"/>
          </w:tcPr>
          <w:p w:rsidR="00281046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1" w:type="dxa"/>
            <w:vAlign w:val="center"/>
          </w:tcPr>
          <w:p w:rsidR="00281046" w:rsidRPr="00901810" w:rsidRDefault="00281046" w:rsidP="00FE6A2A">
            <w:pPr>
              <w:tabs>
                <w:tab w:val="left" w:pos="2224"/>
              </w:tabs>
              <w:spacing w:line="240" w:lineRule="auto"/>
            </w:pPr>
          </w:p>
        </w:tc>
      </w:tr>
      <w:tr w:rsidR="00FE6A2A" w:rsidTr="001D5E89">
        <w:tc>
          <w:tcPr>
            <w:tcW w:w="1538" w:type="dxa"/>
            <w:vAlign w:val="center"/>
          </w:tcPr>
          <w:p w:rsidR="00FE6A2A" w:rsidRPr="001370F7" w:rsidRDefault="00FE6A2A" w:rsidP="00F05448">
            <w:pPr>
              <w:tabs>
                <w:tab w:val="left" w:pos="2224"/>
              </w:tabs>
              <w:spacing w:line="240" w:lineRule="auto"/>
            </w:pPr>
            <w:r w:rsidRPr="001370F7">
              <w:t xml:space="preserve">ПК </w:t>
            </w:r>
            <w:r w:rsidR="00F05448">
              <w:t>11</w:t>
            </w:r>
            <w:r w:rsidRPr="001370F7">
              <w:t>.</w:t>
            </w:r>
            <w:r>
              <w:t>6</w:t>
            </w:r>
          </w:p>
        </w:tc>
        <w:tc>
          <w:tcPr>
            <w:tcW w:w="4918" w:type="dxa"/>
            <w:gridSpan w:val="2"/>
            <w:vAlign w:val="center"/>
          </w:tcPr>
          <w:p w:rsidR="00FE6A2A" w:rsidRDefault="00DE6B87" w:rsidP="001D5E89">
            <w:pPr>
              <w:tabs>
                <w:tab w:val="left" w:pos="2224"/>
              </w:tabs>
              <w:spacing w:line="240" w:lineRule="auto"/>
              <w:jc w:val="left"/>
            </w:pPr>
            <w:r>
              <w:t>Защищать информацию в базе данных с и</w:t>
            </w:r>
            <w:r>
              <w:t>с</w:t>
            </w:r>
            <w:r>
              <w:t>пользованием технологии защиты информ</w:t>
            </w:r>
            <w:r>
              <w:t>а</w:t>
            </w:r>
            <w:r>
              <w:t>ции.</w:t>
            </w:r>
          </w:p>
        </w:tc>
        <w:tc>
          <w:tcPr>
            <w:tcW w:w="1755" w:type="dxa"/>
            <w:gridSpan w:val="2"/>
            <w:vAlign w:val="center"/>
          </w:tcPr>
          <w:p w:rsidR="00FE6A2A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>
              <w:t>освоена</w:t>
            </w:r>
          </w:p>
        </w:tc>
        <w:tc>
          <w:tcPr>
            <w:tcW w:w="1651" w:type="dxa"/>
            <w:vAlign w:val="center"/>
          </w:tcPr>
          <w:p w:rsidR="00FE6A2A" w:rsidRPr="00901810" w:rsidRDefault="00FE6A2A" w:rsidP="00FE6A2A">
            <w:pPr>
              <w:tabs>
                <w:tab w:val="left" w:pos="2224"/>
              </w:tabs>
              <w:spacing w:line="240" w:lineRule="auto"/>
            </w:pPr>
          </w:p>
        </w:tc>
      </w:tr>
    </w:tbl>
    <w:p w:rsidR="006707BD" w:rsidRDefault="006707BD" w:rsidP="000E0C54">
      <w:pPr>
        <w:pStyle w:val="TableParagraph"/>
        <w:spacing w:line="181" w:lineRule="exact"/>
        <w:ind w:left="1675" w:right="1670"/>
        <w:jc w:val="center"/>
        <w:rPr>
          <w:sz w:val="16"/>
        </w:rPr>
      </w:pPr>
      <w:r>
        <w:rPr>
          <w:sz w:val="16"/>
          <w:vertAlign w:val="superscript"/>
        </w:rPr>
        <w:t>*</w:t>
      </w:r>
      <w:r>
        <w:rPr>
          <w:sz w:val="16"/>
        </w:rPr>
        <w:t>Уровни освоения компетенций: пороговый, базовый, продвинутый</w:t>
      </w:r>
    </w:p>
    <w:p w:rsidR="006707BD" w:rsidRDefault="006707BD" w:rsidP="00C01DF0">
      <w:pPr>
        <w:pStyle w:val="af5"/>
        <w:rPr>
          <w:sz w:val="20"/>
        </w:rPr>
      </w:pPr>
    </w:p>
    <w:p w:rsidR="006707BD" w:rsidRPr="00941D66" w:rsidRDefault="006707BD" w:rsidP="00DE6B87">
      <w:pPr>
        <w:tabs>
          <w:tab w:val="left" w:pos="9921"/>
        </w:tabs>
        <w:spacing w:before="91" w:line="240" w:lineRule="auto"/>
        <w:ind w:right="142"/>
        <w:rPr>
          <w:u w:val="single"/>
        </w:rPr>
      </w:pPr>
      <w:r>
        <w:t>Трудовая дисциплина</w:t>
      </w:r>
      <w:r w:rsidRPr="00941D66">
        <w:rPr>
          <w:u w:val="single"/>
        </w:rPr>
        <w:tab/>
      </w:r>
    </w:p>
    <w:p w:rsidR="006707BD" w:rsidRDefault="006707BD" w:rsidP="00936382">
      <w:pPr>
        <w:pStyle w:val="TableParagraph"/>
        <w:ind w:right="2197"/>
        <w:jc w:val="right"/>
        <w:rPr>
          <w:sz w:val="16"/>
        </w:rPr>
      </w:pPr>
      <w:r>
        <w:rPr>
          <w:sz w:val="16"/>
        </w:rPr>
        <w:t>(примерная, удовлетворительная, неудовлетворительная)</w:t>
      </w:r>
    </w:p>
    <w:p w:rsidR="006707BD" w:rsidRPr="007950DB" w:rsidRDefault="006707BD" w:rsidP="007B35FC">
      <w:pPr>
        <w:tabs>
          <w:tab w:val="left" w:pos="9921"/>
        </w:tabs>
        <w:spacing w:before="91"/>
        <w:ind w:right="140"/>
      </w:pPr>
      <w:r>
        <w:t>Заместитель директора по УМР</w:t>
      </w:r>
      <w:r w:rsidR="00976138">
        <w:rPr>
          <w:u w:val="single"/>
        </w:rPr>
        <w:t xml:space="preserve">                                                                                         А</w:t>
      </w:r>
      <w:r>
        <w:rPr>
          <w:u w:val="single"/>
        </w:rPr>
        <w:t>.И. Попов</w:t>
      </w:r>
    </w:p>
    <w:p w:rsidR="006707BD" w:rsidRPr="007B35FC" w:rsidRDefault="006707BD" w:rsidP="007B35FC">
      <w:pPr>
        <w:ind w:left="4254" w:firstLine="709"/>
        <w:rPr>
          <w:sz w:val="16"/>
          <w:szCs w:val="16"/>
        </w:rPr>
      </w:pPr>
      <w:r w:rsidRPr="00941D66">
        <w:rPr>
          <w:sz w:val="16"/>
          <w:szCs w:val="16"/>
        </w:rPr>
        <w:t>(Ф.И.О., подпись)</w:t>
      </w:r>
    </w:p>
    <w:p w:rsidR="006707BD" w:rsidRPr="00941D66" w:rsidRDefault="006707BD" w:rsidP="00C01DF0">
      <w:pPr>
        <w:tabs>
          <w:tab w:val="left" w:pos="9921"/>
        </w:tabs>
        <w:spacing w:before="91"/>
        <w:ind w:right="140"/>
        <w:rPr>
          <w:u w:val="single"/>
        </w:rPr>
      </w:pPr>
      <w:r>
        <w:t>Руководитель практики</w:t>
      </w:r>
      <w:r w:rsidR="007950DB">
        <w:t xml:space="preserve"> </w:t>
      </w:r>
      <w:r w:rsidR="00976138">
        <w:rPr>
          <w:u w:val="single"/>
        </w:rPr>
        <w:t xml:space="preserve">                                                                                                     Н</w:t>
      </w:r>
      <w:r>
        <w:rPr>
          <w:u w:val="single"/>
        </w:rPr>
        <w:t>.Г. Шахов</w:t>
      </w:r>
    </w:p>
    <w:p w:rsidR="006707BD" w:rsidRPr="007B35FC" w:rsidRDefault="006707BD" w:rsidP="007B35FC">
      <w:pPr>
        <w:ind w:left="4254" w:firstLine="709"/>
        <w:rPr>
          <w:sz w:val="16"/>
          <w:szCs w:val="16"/>
        </w:rPr>
      </w:pPr>
      <w:r w:rsidRPr="00941D66">
        <w:rPr>
          <w:sz w:val="16"/>
          <w:szCs w:val="16"/>
        </w:rPr>
        <w:t>(Ф.И.О., подпись)</w:t>
      </w:r>
    </w:p>
    <w:p w:rsidR="006707BD" w:rsidRDefault="006707BD">
      <w:r>
        <w:br w:type="page"/>
      </w:r>
    </w:p>
    <w:p w:rsidR="006707BD" w:rsidRPr="00207D60" w:rsidRDefault="006707BD" w:rsidP="00036AEF">
      <w:pPr>
        <w:spacing w:before="92"/>
        <w:ind w:left="516" w:right="51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ДНЕВНИК</w:t>
      </w:r>
    </w:p>
    <w:p w:rsidR="006707BD" w:rsidRPr="00703C07" w:rsidRDefault="006707BD" w:rsidP="00252614">
      <w:pPr>
        <w:tabs>
          <w:tab w:val="left" w:pos="1434"/>
        </w:tabs>
        <w:spacing w:before="122"/>
        <w:ind w:right="1"/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>учебной практики</w:t>
      </w:r>
    </w:p>
    <w:p w:rsidR="006707BD" w:rsidRPr="00703C07" w:rsidRDefault="006707BD" w:rsidP="00465412">
      <w:pPr>
        <w:tabs>
          <w:tab w:val="left" w:pos="9890"/>
        </w:tabs>
        <w:ind w:left="46"/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 xml:space="preserve">студента </w:t>
      </w:r>
      <w:proofErr w:type="spellStart"/>
      <w:r w:rsidR="0034178B">
        <w:rPr>
          <w:color w:val="000000"/>
          <w:sz w:val="28"/>
          <w:szCs w:val="28"/>
        </w:rPr>
        <w:t>Авериной</w:t>
      </w:r>
      <w:proofErr w:type="spellEnd"/>
      <w:r w:rsidR="0034178B">
        <w:rPr>
          <w:color w:val="000000"/>
          <w:sz w:val="28"/>
          <w:szCs w:val="28"/>
        </w:rPr>
        <w:t xml:space="preserve"> Полины Евгеньевны</w:t>
      </w:r>
    </w:p>
    <w:p w:rsidR="006707BD" w:rsidRPr="00703C07" w:rsidRDefault="006707BD" w:rsidP="00465412">
      <w:pPr>
        <w:tabs>
          <w:tab w:val="left" w:pos="2224"/>
        </w:tabs>
        <w:spacing w:before="91"/>
        <w:ind w:left="49"/>
        <w:jc w:val="center"/>
        <w:rPr>
          <w:color w:val="000000"/>
          <w:sz w:val="28"/>
          <w:szCs w:val="28"/>
          <w:u w:val="single"/>
        </w:rPr>
      </w:pPr>
    </w:p>
    <w:p w:rsidR="006707BD" w:rsidRPr="00703C07" w:rsidRDefault="006707BD" w:rsidP="00465412">
      <w:pPr>
        <w:tabs>
          <w:tab w:val="left" w:pos="9890"/>
        </w:tabs>
        <w:ind w:left="46"/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>Специальность 09.02.0</w:t>
      </w:r>
      <w:r w:rsidR="00373095" w:rsidRPr="00703C07">
        <w:rPr>
          <w:color w:val="000000"/>
          <w:sz w:val="28"/>
          <w:szCs w:val="28"/>
        </w:rPr>
        <w:t>7</w:t>
      </w:r>
      <w:r w:rsidRPr="00703C07">
        <w:rPr>
          <w:color w:val="000000"/>
          <w:sz w:val="28"/>
          <w:szCs w:val="28"/>
        </w:rPr>
        <w:t xml:space="preserve"> </w:t>
      </w:r>
      <w:r w:rsidR="00373095" w:rsidRPr="00703C07">
        <w:rPr>
          <w:color w:val="000000"/>
          <w:sz w:val="28"/>
          <w:szCs w:val="28"/>
        </w:rPr>
        <w:t>Информационные системы и программирование</w:t>
      </w:r>
    </w:p>
    <w:p w:rsidR="006707BD" w:rsidRPr="00703C07" w:rsidRDefault="006707BD" w:rsidP="00465412">
      <w:pPr>
        <w:tabs>
          <w:tab w:val="left" w:pos="9890"/>
        </w:tabs>
        <w:ind w:left="46"/>
        <w:jc w:val="center"/>
        <w:rPr>
          <w:color w:val="000000"/>
          <w:sz w:val="28"/>
          <w:szCs w:val="28"/>
        </w:rPr>
      </w:pPr>
    </w:p>
    <w:p w:rsidR="006707BD" w:rsidRPr="00703C07" w:rsidRDefault="006707BD" w:rsidP="00465412">
      <w:pPr>
        <w:tabs>
          <w:tab w:val="left" w:pos="1107"/>
          <w:tab w:val="left" w:pos="2276"/>
          <w:tab w:val="left" w:pos="2557"/>
          <w:tab w:val="left" w:pos="3296"/>
          <w:tab w:val="left" w:pos="4345"/>
        </w:tabs>
        <w:ind w:left="46"/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 xml:space="preserve">Семестр    </w:t>
      </w:r>
      <w:r w:rsidR="00F05448">
        <w:rPr>
          <w:color w:val="000000"/>
          <w:sz w:val="28"/>
          <w:szCs w:val="28"/>
        </w:rPr>
        <w:t>6</w:t>
      </w:r>
      <w:r w:rsidRPr="00703C07">
        <w:rPr>
          <w:color w:val="000000"/>
          <w:sz w:val="28"/>
          <w:szCs w:val="28"/>
        </w:rPr>
        <w:t xml:space="preserve">      Курс           </w:t>
      </w:r>
      <w:r w:rsidR="00F05448">
        <w:rPr>
          <w:color w:val="000000"/>
          <w:sz w:val="28"/>
          <w:szCs w:val="28"/>
        </w:rPr>
        <w:t>3</w:t>
      </w:r>
      <w:r w:rsidRPr="00703C07">
        <w:rPr>
          <w:color w:val="000000"/>
          <w:sz w:val="28"/>
          <w:szCs w:val="28"/>
        </w:rPr>
        <w:t xml:space="preserve">  </w:t>
      </w:r>
      <w:r w:rsidRPr="00703C07">
        <w:rPr>
          <w:color w:val="000000"/>
          <w:sz w:val="28"/>
          <w:szCs w:val="28"/>
        </w:rPr>
        <w:tab/>
      </w:r>
    </w:p>
    <w:p w:rsidR="006707BD" w:rsidRPr="00703C07" w:rsidRDefault="006707BD" w:rsidP="00465412">
      <w:pPr>
        <w:pStyle w:val="af5"/>
        <w:spacing w:before="1"/>
        <w:rPr>
          <w:color w:val="000000"/>
          <w:sz w:val="28"/>
          <w:szCs w:val="28"/>
        </w:rPr>
      </w:pPr>
    </w:p>
    <w:p w:rsidR="006707BD" w:rsidRPr="00703C07" w:rsidRDefault="006707BD" w:rsidP="00465412">
      <w:pPr>
        <w:tabs>
          <w:tab w:val="left" w:pos="2224"/>
        </w:tabs>
        <w:spacing w:before="91"/>
        <w:ind w:left="49"/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>Группа       К</w:t>
      </w:r>
      <w:r w:rsidR="0024753F" w:rsidRPr="00703C07">
        <w:rPr>
          <w:color w:val="000000"/>
          <w:sz w:val="28"/>
          <w:szCs w:val="28"/>
        </w:rPr>
        <w:t>С</w:t>
      </w:r>
      <w:r w:rsidRPr="00703C07">
        <w:rPr>
          <w:color w:val="000000"/>
          <w:sz w:val="28"/>
          <w:szCs w:val="28"/>
        </w:rPr>
        <w:t>П-2</w:t>
      </w:r>
      <w:r w:rsidR="00F05448">
        <w:rPr>
          <w:color w:val="000000"/>
          <w:sz w:val="28"/>
          <w:szCs w:val="28"/>
        </w:rPr>
        <w:t>2</w:t>
      </w:r>
      <w:r w:rsidR="0034178B">
        <w:rPr>
          <w:color w:val="000000"/>
          <w:sz w:val="28"/>
          <w:szCs w:val="28"/>
        </w:rPr>
        <w:t>7</w:t>
      </w:r>
      <w:r w:rsidRPr="00703C07">
        <w:rPr>
          <w:sz w:val="28"/>
          <w:szCs w:val="28"/>
        </w:rPr>
        <w:tab/>
      </w:r>
      <w:r w:rsidRPr="00703C07">
        <w:rPr>
          <w:color w:val="000000"/>
          <w:sz w:val="28"/>
          <w:szCs w:val="28"/>
        </w:rPr>
        <w:tab/>
      </w:r>
    </w:p>
    <w:p w:rsidR="006707BD" w:rsidRPr="00703C07" w:rsidRDefault="006707BD" w:rsidP="00465412">
      <w:pPr>
        <w:tabs>
          <w:tab w:val="left" w:pos="2224"/>
        </w:tabs>
        <w:spacing w:before="91"/>
        <w:ind w:left="49"/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 xml:space="preserve">Период практики с </w:t>
      </w:r>
      <w:r w:rsidR="001D5E89">
        <w:rPr>
          <w:color w:val="000000"/>
          <w:spacing w:val="-5"/>
          <w:sz w:val="28"/>
          <w:szCs w:val="28"/>
        </w:rPr>
        <w:t>27</w:t>
      </w:r>
      <w:r w:rsidR="001D5E89" w:rsidRPr="00703C07">
        <w:rPr>
          <w:color w:val="000000"/>
          <w:spacing w:val="-5"/>
          <w:sz w:val="28"/>
          <w:szCs w:val="28"/>
        </w:rPr>
        <w:t>.0</w:t>
      </w:r>
      <w:r w:rsidR="001D5E89">
        <w:rPr>
          <w:color w:val="000000"/>
          <w:spacing w:val="-5"/>
          <w:sz w:val="28"/>
          <w:szCs w:val="28"/>
        </w:rPr>
        <w:t>1</w:t>
      </w:r>
      <w:r w:rsidR="001D5E89" w:rsidRPr="00703C07">
        <w:rPr>
          <w:color w:val="000000"/>
          <w:spacing w:val="-5"/>
          <w:sz w:val="28"/>
          <w:szCs w:val="28"/>
        </w:rPr>
        <w:t>.202</w:t>
      </w:r>
      <w:r w:rsidR="001D5E89">
        <w:rPr>
          <w:color w:val="000000"/>
          <w:spacing w:val="-5"/>
          <w:sz w:val="28"/>
          <w:szCs w:val="28"/>
        </w:rPr>
        <w:t>5</w:t>
      </w:r>
      <w:r w:rsidR="001D5E89" w:rsidRPr="00703C07">
        <w:rPr>
          <w:color w:val="000000"/>
          <w:spacing w:val="-5"/>
          <w:sz w:val="28"/>
          <w:szCs w:val="28"/>
        </w:rPr>
        <w:t xml:space="preserve"> по </w:t>
      </w:r>
      <w:r w:rsidR="001D5E89">
        <w:rPr>
          <w:color w:val="000000"/>
          <w:spacing w:val="-5"/>
          <w:sz w:val="28"/>
          <w:szCs w:val="28"/>
        </w:rPr>
        <w:t>17</w:t>
      </w:r>
      <w:r w:rsidR="001D5E89" w:rsidRPr="00703C07">
        <w:rPr>
          <w:color w:val="000000"/>
          <w:spacing w:val="-5"/>
          <w:sz w:val="28"/>
          <w:szCs w:val="28"/>
        </w:rPr>
        <w:t>.</w:t>
      </w:r>
      <w:r w:rsidR="001D5E89">
        <w:rPr>
          <w:color w:val="000000"/>
          <w:spacing w:val="-5"/>
          <w:sz w:val="28"/>
          <w:szCs w:val="28"/>
        </w:rPr>
        <w:t>05</w:t>
      </w:r>
      <w:r w:rsidR="001D5E89" w:rsidRPr="00703C07">
        <w:rPr>
          <w:color w:val="000000"/>
          <w:spacing w:val="-5"/>
          <w:sz w:val="28"/>
          <w:szCs w:val="28"/>
        </w:rPr>
        <w:t>.202</w:t>
      </w:r>
      <w:r w:rsidR="001D5E89">
        <w:rPr>
          <w:color w:val="000000"/>
          <w:spacing w:val="-5"/>
          <w:sz w:val="28"/>
          <w:szCs w:val="28"/>
        </w:rPr>
        <w:t>5</w:t>
      </w:r>
    </w:p>
    <w:p w:rsidR="006707BD" w:rsidRPr="00703C07" w:rsidRDefault="006707BD" w:rsidP="00465412">
      <w:pPr>
        <w:tabs>
          <w:tab w:val="left" w:pos="2224"/>
        </w:tabs>
        <w:spacing w:before="91"/>
        <w:ind w:left="49"/>
        <w:jc w:val="center"/>
        <w:rPr>
          <w:color w:val="000000"/>
          <w:sz w:val="28"/>
          <w:szCs w:val="28"/>
          <w:u w:val="single"/>
        </w:rPr>
      </w:pPr>
    </w:p>
    <w:p w:rsidR="006707BD" w:rsidRPr="00703C07" w:rsidRDefault="006707BD" w:rsidP="00465412">
      <w:pPr>
        <w:tabs>
          <w:tab w:val="left" w:pos="1811"/>
        </w:tabs>
        <w:spacing w:before="91"/>
        <w:ind w:right="1"/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 xml:space="preserve">Учебная практика по профессиональному модулю </w:t>
      </w:r>
    </w:p>
    <w:p w:rsidR="00F05448" w:rsidRPr="00725E4D" w:rsidRDefault="00F05448" w:rsidP="00F05448">
      <w:pPr>
        <w:tabs>
          <w:tab w:val="left" w:pos="1811"/>
        </w:tabs>
        <w:spacing w:before="91"/>
        <w:ind w:right="1"/>
        <w:jc w:val="center"/>
        <w:rPr>
          <w:color w:val="000000"/>
          <w:sz w:val="28"/>
          <w:szCs w:val="28"/>
        </w:rPr>
      </w:pPr>
      <w:r w:rsidRPr="00725E4D">
        <w:rPr>
          <w:color w:val="000000"/>
          <w:sz w:val="28"/>
          <w:szCs w:val="28"/>
        </w:rPr>
        <w:t>ПМ.</w:t>
      </w:r>
      <w:r>
        <w:rPr>
          <w:color w:val="000000"/>
          <w:sz w:val="28"/>
          <w:szCs w:val="28"/>
        </w:rPr>
        <w:t>11</w:t>
      </w:r>
      <w:r w:rsidRPr="00725E4D">
        <w:rPr>
          <w:color w:val="000000"/>
          <w:sz w:val="28"/>
          <w:szCs w:val="28"/>
        </w:rPr>
        <w:t xml:space="preserve"> «</w:t>
      </w:r>
      <w:r w:rsidRPr="00F05448">
        <w:rPr>
          <w:color w:val="000000"/>
          <w:sz w:val="28"/>
          <w:szCs w:val="28"/>
        </w:rPr>
        <w:t>Разработка, администрирование и защита баз данных</w:t>
      </w:r>
      <w:r w:rsidRPr="00725E4D">
        <w:rPr>
          <w:color w:val="000000"/>
          <w:sz w:val="28"/>
          <w:szCs w:val="28"/>
        </w:rPr>
        <w:t xml:space="preserve">», </w:t>
      </w:r>
      <w:r>
        <w:rPr>
          <w:color w:val="000000"/>
          <w:sz w:val="28"/>
          <w:szCs w:val="28"/>
        </w:rPr>
        <w:t>72</w:t>
      </w:r>
      <w:r w:rsidRPr="00725E4D">
        <w:rPr>
          <w:color w:val="000000"/>
          <w:sz w:val="28"/>
          <w:szCs w:val="28"/>
        </w:rPr>
        <w:t xml:space="preserve"> час</w:t>
      </w:r>
      <w:r>
        <w:rPr>
          <w:color w:val="000000"/>
          <w:sz w:val="28"/>
          <w:szCs w:val="28"/>
        </w:rPr>
        <w:t>а</w:t>
      </w:r>
    </w:p>
    <w:p w:rsidR="006707BD" w:rsidRPr="00327215" w:rsidRDefault="006707BD" w:rsidP="00465412">
      <w:pPr>
        <w:tabs>
          <w:tab w:val="left" w:pos="1811"/>
        </w:tabs>
        <w:spacing w:before="91"/>
        <w:ind w:right="1"/>
        <w:jc w:val="center"/>
        <w:rPr>
          <w:color w:val="000000"/>
        </w:rPr>
      </w:pPr>
    </w:p>
    <w:p w:rsidR="006707BD" w:rsidRDefault="006707BD" w:rsidP="00252614">
      <w:pPr>
        <w:tabs>
          <w:tab w:val="left" w:pos="2224"/>
        </w:tabs>
        <w:spacing w:before="91"/>
        <w:ind w:left="49"/>
        <w:jc w:val="center"/>
        <w:rPr>
          <w:u w:val="single"/>
        </w:rPr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 w:rsidP="0055354C">
      <w:pPr>
        <w:pStyle w:val="af5"/>
        <w:spacing w:before="10"/>
      </w:pPr>
    </w:p>
    <w:p w:rsidR="006707BD" w:rsidRPr="00976138" w:rsidRDefault="006707BD" w:rsidP="0055354C">
      <w:pPr>
        <w:tabs>
          <w:tab w:val="left" w:pos="9921"/>
        </w:tabs>
        <w:spacing w:before="1"/>
        <w:rPr>
          <w:u w:val="single"/>
        </w:rPr>
      </w:pPr>
      <w:r w:rsidRPr="00941D66">
        <w:t>Руководитель</w:t>
      </w:r>
      <w:r w:rsidR="007950DB">
        <w:t xml:space="preserve"> </w:t>
      </w:r>
      <w:r w:rsidRPr="00941D66">
        <w:t>практики</w:t>
      </w:r>
      <w:r w:rsidR="00976138">
        <w:rPr>
          <w:u w:val="single"/>
        </w:rPr>
        <w:t xml:space="preserve">                                                                                                         Н</w:t>
      </w:r>
      <w:r>
        <w:rPr>
          <w:u w:val="single"/>
        </w:rPr>
        <w:t>.Г. Шахов</w:t>
      </w:r>
      <w:r w:rsidRPr="00941D66">
        <w:rPr>
          <w:u w:val="single"/>
        </w:rPr>
        <w:tab/>
      </w:r>
    </w:p>
    <w:p w:rsidR="006707BD" w:rsidRPr="00941D66" w:rsidRDefault="006707BD" w:rsidP="0055354C">
      <w:pPr>
        <w:spacing w:before="2"/>
        <w:ind w:left="2127" w:right="1474" w:firstLine="709"/>
        <w:jc w:val="center"/>
        <w:rPr>
          <w:sz w:val="16"/>
          <w:szCs w:val="16"/>
        </w:rPr>
      </w:pPr>
      <w:r w:rsidRPr="00941D66">
        <w:rPr>
          <w:sz w:val="16"/>
          <w:szCs w:val="16"/>
        </w:rPr>
        <w:t xml:space="preserve"> (Ф.И.О., подпись)</w:t>
      </w: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Default="006707BD">
      <w:r>
        <w:br w:type="page"/>
      </w:r>
    </w:p>
    <w:tbl>
      <w:tblPr>
        <w:tblW w:w="102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/>
      </w:tblPr>
      <w:tblGrid>
        <w:gridCol w:w="1560"/>
        <w:gridCol w:w="3984"/>
        <w:gridCol w:w="1276"/>
        <w:gridCol w:w="1973"/>
        <w:gridCol w:w="1441"/>
      </w:tblGrid>
      <w:tr w:rsidR="006707BD" w:rsidRPr="00473BD9" w:rsidTr="00654265">
        <w:trPr>
          <w:trHeight w:val="746"/>
          <w:jc w:val="center"/>
        </w:trPr>
        <w:tc>
          <w:tcPr>
            <w:tcW w:w="1560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jc w:val="center"/>
              <w:rPr>
                <w:b/>
                <w:sz w:val="21"/>
                <w:szCs w:val="21"/>
                <w:lang w:val="en-US"/>
              </w:rPr>
            </w:pPr>
            <w:r w:rsidRPr="00382FA3">
              <w:rPr>
                <w:b/>
                <w:sz w:val="21"/>
                <w:szCs w:val="21"/>
              </w:rPr>
              <w:lastRenderedPageBreak/>
              <w:t>Дат</w:t>
            </w:r>
            <w:r w:rsidRPr="00382FA3">
              <w:rPr>
                <w:b/>
                <w:sz w:val="21"/>
                <w:szCs w:val="21"/>
                <w:lang w:val="en-US"/>
              </w:rPr>
              <w:t>а</w:t>
            </w:r>
          </w:p>
        </w:tc>
        <w:tc>
          <w:tcPr>
            <w:tcW w:w="3984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382FA3">
              <w:rPr>
                <w:b/>
                <w:sz w:val="21"/>
                <w:szCs w:val="21"/>
              </w:rPr>
              <w:t>Выполняемая</w:t>
            </w:r>
          </w:p>
          <w:p w:rsidR="006707BD" w:rsidRPr="00382FA3" w:rsidRDefault="006707BD" w:rsidP="00FE6A2A">
            <w:pPr>
              <w:pStyle w:val="TableParagraph"/>
              <w:spacing w:line="240" w:lineRule="auto"/>
              <w:jc w:val="center"/>
              <w:rPr>
                <w:b/>
                <w:sz w:val="21"/>
                <w:szCs w:val="21"/>
                <w:lang w:val="en-US"/>
              </w:rPr>
            </w:pPr>
            <w:r w:rsidRPr="00382FA3">
              <w:rPr>
                <w:b/>
                <w:sz w:val="21"/>
                <w:szCs w:val="21"/>
              </w:rPr>
              <w:t>работа</w:t>
            </w:r>
            <w:r w:rsidRPr="00382FA3">
              <w:rPr>
                <w:b/>
                <w:sz w:val="21"/>
                <w:szCs w:val="21"/>
                <w:lang w:val="en-US"/>
              </w:rPr>
              <w:t>(</w:t>
            </w:r>
            <w:r w:rsidRPr="00382FA3">
              <w:rPr>
                <w:b/>
                <w:sz w:val="21"/>
                <w:szCs w:val="21"/>
              </w:rPr>
              <w:t>задание</w:t>
            </w:r>
            <w:r w:rsidRPr="00382FA3">
              <w:rPr>
                <w:b/>
                <w:sz w:val="21"/>
                <w:szCs w:val="21"/>
                <w:lang w:val="en-US"/>
              </w:rPr>
              <w:t>)</w:t>
            </w:r>
          </w:p>
        </w:tc>
        <w:tc>
          <w:tcPr>
            <w:tcW w:w="1276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jc w:val="center"/>
              <w:rPr>
                <w:b/>
                <w:sz w:val="21"/>
                <w:szCs w:val="21"/>
                <w:lang w:val="en-US"/>
              </w:rPr>
            </w:pPr>
            <w:r w:rsidRPr="00382FA3">
              <w:rPr>
                <w:b/>
                <w:sz w:val="21"/>
                <w:szCs w:val="21"/>
              </w:rPr>
              <w:t>Оценка</w:t>
            </w:r>
          </w:p>
        </w:tc>
        <w:tc>
          <w:tcPr>
            <w:tcW w:w="1973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382FA3">
              <w:rPr>
                <w:b/>
                <w:sz w:val="21"/>
                <w:szCs w:val="21"/>
              </w:rPr>
              <w:t>Руководитель практики</w:t>
            </w:r>
          </w:p>
        </w:tc>
        <w:tc>
          <w:tcPr>
            <w:tcW w:w="1441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382FA3">
              <w:rPr>
                <w:b/>
                <w:sz w:val="21"/>
                <w:szCs w:val="21"/>
              </w:rPr>
              <w:t>Подпись</w:t>
            </w:r>
          </w:p>
        </w:tc>
      </w:tr>
      <w:tr w:rsidR="006707BD" w:rsidRPr="00473BD9" w:rsidTr="00654265">
        <w:trPr>
          <w:trHeight w:val="208"/>
          <w:jc w:val="center"/>
        </w:trPr>
        <w:tc>
          <w:tcPr>
            <w:tcW w:w="1560" w:type="dxa"/>
            <w:shd w:val="clear" w:color="auto" w:fill="BEBEBE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b/>
                <w:sz w:val="21"/>
                <w:szCs w:val="21"/>
                <w:lang w:val="en-US"/>
              </w:rPr>
            </w:pPr>
            <w:r w:rsidRPr="00382FA3">
              <w:rPr>
                <w:b/>
                <w:sz w:val="21"/>
                <w:szCs w:val="21"/>
                <w:lang w:val="en-US"/>
              </w:rPr>
              <w:t>1</w:t>
            </w:r>
          </w:p>
        </w:tc>
        <w:tc>
          <w:tcPr>
            <w:tcW w:w="3984" w:type="dxa"/>
            <w:shd w:val="clear" w:color="auto" w:fill="BEBEBE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b/>
                <w:sz w:val="21"/>
                <w:szCs w:val="21"/>
                <w:lang w:val="en-US"/>
              </w:rPr>
            </w:pPr>
            <w:r w:rsidRPr="00382FA3">
              <w:rPr>
                <w:b/>
                <w:sz w:val="21"/>
                <w:szCs w:val="21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BEBEBE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b/>
                <w:sz w:val="21"/>
                <w:szCs w:val="21"/>
                <w:lang w:val="en-US"/>
              </w:rPr>
            </w:pPr>
            <w:r w:rsidRPr="00382FA3">
              <w:rPr>
                <w:b/>
                <w:sz w:val="21"/>
                <w:szCs w:val="21"/>
                <w:lang w:val="en-US"/>
              </w:rPr>
              <w:t>3</w:t>
            </w:r>
          </w:p>
        </w:tc>
        <w:tc>
          <w:tcPr>
            <w:tcW w:w="1973" w:type="dxa"/>
            <w:shd w:val="clear" w:color="auto" w:fill="BEBEBE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b/>
                <w:sz w:val="21"/>
                <w:szCs w:val="21"/>
                <w:lang w:val="en-US"/>
              </w:rPr>
            </w:pPr>
            <w:r w:rsidRPr="00382FA3">
              <w:rPr>
                <w:b/>
                <w:sz w:val="21"/>
                <w:szCs w:val="21"/>
                <w:lang w:val="en-US"/>
              </w:rPr>
              <w:t>4</w:t>
            </w:r>
          </w:p>
        </w:tc>
        <w:tc>
          <w:tcPr>
            <w:tcW w:w="1441" w:type="dxa"/>
            <w:shd w:val="clear" w:color="auto" w:fill="BEBEBE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b/>
                <w:sz w:val="21"/>
                <w:szCs w:val="21"/>
                <w:lang w:val="en-US"/>
              </w:rPr>
            </w:pPr>
            <w:r w:rsidRPr="00382FA3">
              <w:rPr>
                <w:b/>
                <w:sz w:val="21"/>
                <w:szCs w:val="21"/>
                <w:lang w:val="en-US"/>
              </w:rPr>
              <w:t>5</w:t>
            </w:r>
          </w:p>
        </w:tc>
      </w:tr>
      <w:tr w:rsidR="006707BD" w:rsidRPr="00473BD9" w:rsidTr="00654265">
        <w:trPr>
          <w:trHeight w:val="731"/>
          <w:jc w:val="center"/>
        </w:trPr>
        <w:tc>
          <w:tcPr>
            <w:tcW w:w="1560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84" w:type="dxa"/>
            <w:vAlign w:val="center"/>
          </w:tcPr>
          <w:p w:rsidR="006707BD" w:rsidRPr="00764126" w:rsidRDefault="00764126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764126">
              <w:rPr>
                <w:sz w:val="24"/>
                <w:szCs w:val="24"/>
                <w:lang w:eastAsia="ko-KR"/>
              </w:rPr>
              <w:t>Ознакомление с содержанием, вид</w:t>
            </w:r>
            <w:r w:rsidRPr="00764126">
              <w:rPr>
                <w:sz w:val="24"/>
                <w:szCs w:val="24"/>
                <w:lang w:eastAsia="ko-KR"/>
              </w:rPr>
              <w:t>а</w:t>
            </w:r>
            <w:r w:rsidRPr="00764126">
              <w:rPr>
                <w:sz w:val="24"/>
                <w:szCs w:val="24"/>
                <w:lang w:eastAsia="ko-KR"/>
              </w:rPr>
              <w:t>ми и порядком выполняемых работ</w:t>
            </w:r>
          </w:p>
        </w:tc>
        <w:tc>
          <w:tcPr>
            <w:tcW w:w="1276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:rsidR="006707BD" w:rsidRPr="00382FA3" w:rsidRDefault="006707BD" w:rsidP="00FE6A2A">
            <w:pPr>
              <w:widowControl w:val="0"/>
              <w:autoSpaceDE w:val="0"/>
              <w:autoSpaceDN w:val="0"/>
              <w:spacing w:line="240" w:lineRule="auto"/>
              <w:rPr>
                <w:sz w:val="28"/>
                <w:szCs w:val="28"/>
                <w:lang w:val="en-US" w:eastAsia="en-US"/>
              </w:rPr>
            </w:pPr>
            <w:r w:rsidRPr="00382FA3">
              <w:rPr>
                <w:lang w:eastAsia="en-US"/>
              </w:rPr>
              <w:t>Н.Г. Шахов</w:t>
            </w:r>
          </w:p>
        </w:tc>
        <w:tc>
          <w:tcPr>
            <w:tcW w:w="1441" w:type="dxa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6707BD" w:rsidRPr="00473BD9" w:rsidTr="00654265">
        <w:trPr>
          <w:trHeight w:val="734"/>
          <w:jc w:val="center"/>
        </w:trPr>
        <w:tc>
          <w:tcPr>
            <w:tcW w:w="1560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84" w:type="dxa"/>
            <w:vAlign w:val="center"/>
          </w:tcPr>
          <w:p w:rsidR="006707BD" w:rsidRPr="00764126" w:rsidRDefault="00764126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764126">
              <w:rPr>
                <w:sz w:val="24"/>
                <w:szCs w:val="24"/>
                <w:lang w:eastAsia="ko-KR"/>
              </w:rPr>
              <w:t>Прохождение инструктажа  по пр</w:t>
            </w:r>
            <w:r w:rsidRPr="00764126">
              <w:rPr>
                <w:sz w:val="24"/>
                <w:szCs w:val="24"/>
                <w:lang w:eastAsia="ko-KR"/>
              </w:rPr>
              <w:t>о</w:t>
            </w:r>
            <w:r w:rsidRPr="00764126">
              <w:rPr>
                <w:sz w:val="24"/>
                <w:szCs w:val="24"/>
                <w:lang w:eastAsia="ko-KR"/>
              </w:rPr>
              <w:t>хождению практики и правилам безопасности работы в период пр</w:t>
            </w:r>
            <w:r w:rsidRPr="00764126">
              <w:rPr>
                <w:sz w:val="24"/>
                <w:szCs w:val="24"/>
                <w:lang w:eastAsia="ko-KR"/>
              </w:rPr>
              <w:t>о</w:t>
            </w:r>
            <w:r w:rsidRPr="00764126">
              <w:rPr>
                <w:sz w:val="24"/>
                <w:szCs w:val="24"/>
                <w:lang w:eastAsia="ko-KR"/>
              </w:rPr>
              <w:t>хождения практики</w:t>
            </w:r>
          </w:p>
        </w:tc>
        <w:tc>
          <w:tcPr>
            <w:tcW w:w="1276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6707BD" w:rsidRPr="00473BD9" w:rsidTr="00703C07">
        <w:trPr>
          <w:trHeight w:val="539"/>
          <w:jc w:val="center"/>
        </w:trPr>
        <w:tc>
          <w:tcPr>
            <w:tcW w:w="1560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84" w:type="dxa"/>
            <w:vAlign w:val="center"/>
          </w:tcPr>
          <w:p w:rsidR="006707BD" w:rsidRPr="00654265" w:rsidRDefault="00DE6B87" w:rsidP="00703C07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1276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6707BD" w:rsidRPr="00473BD9" w:rsidTr="00703C07">
        <w:trPr>
          <w:trHeight w:val="561"/>
          <w:jc w:val="center"/>
        </w:trPr>
        <w:tc>
          <w:tcPr>
            <w:tcW w:w="1560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84" w:type="dxa"/>
            <w:vAlign w:val="center"/>
          </w:tcPr>
          <w:p w:rsidR="006707BD" w:rsidRPr="00654265" w:rsidRDefault="00DE6B87" w:rsidP="00425C38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концептуальной модели данных</w:t>
            </w:r>
          </w:p>
        </w:tc>
        <w:tc>
          <w:tcPr>
            <w:tcW w:w="1276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0A18DA" w:rsidRPr="00473BD9" w:rsidTr="00654265">
        <w:trPr>
          <w:trHeight w:val="732"/>
          <w:jc w:val="center"/>
        </w:trPr>
        <w:tc>
          <w:tcPr>
            <w:tcW w:w="1560" w:type="dxa"/>
            <w:vAlign w:val="center"/>
          </w:tcPr>
          <w:p w:rsidR="000A18DA" w:rsidRPr="00382FA3" w:rsidRDefault="000A18DA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84" w:type="dxa"/>
            <w:vAlign w:val="center"/>
          </w:tcPr>
          <w:p w:rsidR="000A18DA" w:rsidRPr="00425C38" w:rsidRDefault="00DE6B87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логической модели да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ных</w:t>
            </w:r>
          </w:p>
        </w:tc>
        <w:tc>
          <w:tcPr>
            <w:tcW w:w="1276" w:type="dxa"/>
            <w:vAlign w:val="center"/>
          </w:tcPr>
          <w:p w:rsidR="000A18DA" w:rsidRPr="00382FA3" w:rsidRDefault="000A18DA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:rsidR="000A18DA" w:rsidRPr="00382FA3" w:rsidRDefault="00654265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0A18DA" w:rsidRPr="000A18DA" w:rsidRDefault="000A18DA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</w:tr>
      <w:tr w:rsidR="006707BD" w:rsidRPr="00473BD9" w:rsidTr="00654265">
        <w:trPr>
          <w:trHeight w:val="733"/>
          <w:jc w:val="center"/>
        </w:trPr>
        <w:tc>
          <w:tcPr>
            <w:tcW w:w="1560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3984" w:type="dxa"/>
            <w:vAlign w:val="center"/>
          </w:tcPr>
          <w:p w:rsidR="006707BD" w:rsidRPr="00654265" w:rsidRDefault="00DE6B87" w:rsidP="004D4281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Построение физической модели </w:t>
            </w:r>
            <w:r w:rsidR="00DE7EED">
              <w:rPr>
                <w:sz w:val="24"/>
                <w:szCs w:val="24"/>
              </w:rPr>
              <w:t xml:space="preserve">базы </w:t>
            </w:r>
            <w:r>
              <w:rPr>
                <w:sz w:val="24"/>
                <w:szCs w:val="24"/>
              </w:rPr>
              <w:t>данных</w:t>
            </w:r>
          </w:p>
        </w:tc>
        <w:tc>
          <w:tcPr>
            <w:tcW w:w="1276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0A18DA" w:rsidRPr="00473BD9" w:rsidTr="00703C07">
        <w:trPr>
          <w:trHeight w:val="477"/>
          <w:jc w:val="center"/>
        </w:trPr>
        <w:tc>
          <w:tcPr>
            <w:tcW w:w="1560" w:type="dxa"/>
            <w:vAlign w:val="center"/>
          </w:tcPr>
          <w:p w:rsidR="000A18DA" w:rsidRPr="00382FA3" w:rsidRDefault="000A18DA" w:rsidP="00FE6A2A">
            <w:pPr>
              <w:pStyle w:val="TableParagraph"/>
              <w:spacing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3984" w:type="dxa"/>
            <w:vAlign w:val="center"/>
          </w:tcPr>
          <w:p w:rsidR="000A18DA" w:rsidRPr="00654265" w:rsidRDefault="00DE6B87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таблиц и наполнение их информацией</w:t>
            </w:r>
          </w:p>
        </w:tc>
        <w:tc>
          <w:tcPr>
            <w:tcW w:w="1276" w:type="dxa"/>
            <w:vAlign w:val="center"/>
          </w:tcPr>
          <w:p w:rsidR="000A18DA" w:rsidRPr="00382FA3" w:rsidRDefault="000A18DA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:rsidR="000A18DA" w:rsidRPr="00382FA3" w:rsidRDefault="00654265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0A18DA" w:rsidRPr="00654265" w:rsidRDefault="000A18DA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</w:tr>
      <w:tr w:rsidR="006707BD" w:rsidRPr="00473BD9" w:rsidTr="00654265">
        <w:trPr>
          <w:trHeight w:val="733"/>
          <w:jc w:val="center"/>
        </w:trPr>
        <w:tc>
          <w:tcPr>
            <w:tcW w:w="1560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84" w:type="dxa"/>
            <w:vAlign w:val="center"/>
          </w:tcPr>
          <w:p w:rsidR="006707BD" w:rsidRPr="00425C38" w:rsidRDefault="00DE6B87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</w:t>
            </w:r>
            <w:r w:rsidR="00DE7EED">
              <w:rPr>
                <w:sz w:val="24"/>
                <w:szCs w:val="24"/>
              </w:rPr>
              <w:t xml:space="preserve">хранимых </w:t>
            </w:r>
            <w:r>
              <w:rPr>
                <w:sz w:val="24"/>
                <w:szCs w:val="24"/>
              </w:rPr>
              <w:t>процедур и триггеров</w:t>
            </w:r>
          </w:p>
        </w:tc>
        <w:tc>
          <w:tcPr>
            <w:tcW w:w="1276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6707BD" w:rsidRPr="00473BD9" w:rsidTr="00654265">
        <w:trPr>
          <w:trHeight w:val="733"/>
          <w:jc w:val="center"/>
        </w:trPr>
        <w:tc>
          <w:tcPr>
            <w:tcW w:w="1560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84" w:type="dxa"/>
            <w:vAlign w:val="center"/>
          </w:tcPr>
          <w:p w:rsidR="006707BD" w:rsidRPr="00654265" w:rsidRDefault="00DE7EE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системы защиты базы данных</w:t>
            </w:r>
          </w:p>
        </w:tc>
        <w:tc>
          <w:tcPr>
            <w:tcW w:w="1276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6D1087" w:rsidRPr="00473BD9" w:rsidTr="00654265">
        <w:trPr>
          <w:trHeight w:val="733"/>
          <w:jc w:val="center"/>
        </w:trPr>
        <w:tc>
          <w:tcPr>
            <w:tcW w:w="1560" w:type="dxa"/>
            <w:vAlign w:val="center"/>
          </w:tcPr>
          <w:p w:rsidR="006D1087" w:rsidRPr="00382FA3" w:rsidRDefault="006D1087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84" w:type="dxa"/>
            <w:vAlign w:val="center"/>
          </w:tcPr>
          <w:p w:rsidR="006D1087" w:rsidRDefault="006D1087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Алминистрирование базы данных</w:t>
            </w:r>
          </w:p>
        </w:tc>
        <w:tc>
          <w:tcPr>
            <w:tcW w:w="1276" w:type="dxa"/>
            <w:vAlign w:val="center"/>
          </w:tcPr>
          <w:p w:rsidR="006D1087" w:rsidRPr="00382FA3" w:rsidRDefault="006D1087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:rsidR="006D1087" w:rsidRPr="00382FA3" w:rsidRDefault="006D1087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6D1087" w:rsidRPr="00382FA3" w:rsidRDefault="006D1087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6707BD" w:rsidRPr="00473BD9" w:rsidTr="00654265">
        <w:trPr>
          <w:trHeight w:val="731"/>
          <w:jc w:val="center"/>
        </w:trPr>
        <w:tc>
          <w:tcPr>
            <w:tcW w:w="1560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84" w:type="dxa"/>
            <w:vAlign w:val="center"/>
          </w:tcPr>
          <w:p w:rsidR="006707BD" w:rsidRPr="00654265" w:rsidRDefault="00DE7EE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базы данных</w:t>
            </w:r>
          </w:p>
        </w:tc>
        <w:tc>
          <w:tcPr>
            <w:tcW w:w="1276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6707BD" w:rsidRPr="00473BD9" w:rsidTr="00703C07">
        <w:trPr>
          <w:trHeight w:val="471"/>
          <w:jc w:val="center"/>
        </w:trPr>
        <w:tc>
          <w:tcPr>
            <w:tcW w:w="1560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84" w:type="dxa"/>
            <w:vAlign w:val="center"/>
          </w:tcPr>
          <w:p w:rsidR="006707BD" w:rsidRPr="00654265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654265">
              <w:rPr>
                <w:sz w:val="24"/>
                <w:szCs w:val="24"/>
              </w:rPr>
              <w:t>Оформление отчета по практике</w:t>
            </w:r>
          </w:p>
        </w:tc>
        <w:tc>
          <w:tcPr>
            <w:tcW w:w="1276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973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6707BD" w:rsidRPr="00473BD9" w:rsidTr="00703C07">
        <w:trPr>
          <w:trHeight w:val="577"/>
          <w:jc w:val="center"/>
        </w:trPr>
        <w:tc>
          <w:tcPr>
            <w:tcW w:w="1560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84" w:type="dxa"/>
            <w:vAlign w:val="center"/>
          </w:tcPr>
          <w:p w:rsidR="006707BD" w:rsidRPr="00654265" w:rsidRDefault="006707BD" w:rsidP="00FE6A2A">
            <w:pPr>
              <w:pStyle w:val="TableParagraph"/>
              <w:spacing w:line="240" w:lineRule="auto"/>
              <w:rPr>
                <w:rFonts w:ascii="Calibri" w:hAnsi="Calibri"/>
                <w:sz w:val="24"/>
                <w:szCs w:val="24"/>
              </w:rPr>
            </w:pPr>
            <w:r w:rsidRPr="00654265">
              <w:rPr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276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</w:p>
        </w:tc>
        <w:tc>
          <w:tcPr>
            <w:tcW w:w="1973" w:type="dxa"/>
            <w:vAlign w:val="center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  <w:r w:rsidRPr="00382FA3">
              <w:rPr>
                <w:sz w:val="24"/>
                <w:szCs w:val="24"/>
              </w:rPr>
              <w:t>Н.Г. Шахов</w:t>
            </w:r>
          </w:p>
        </w:tc>
        <w:tc>
          <w:tcPr>
            <w:tcW w:w="1441" w:type="dxa"/>
          </w:tcPr>
          <w:p w:rsidR="006707BD" w:rsidRPr="00382FA3" w:rsidRDefault="006707BD" w:rsidP="00FE6A2A">
            <w:pPr>
              <w:pStyle w:val="TableParagraph"/>
              <w:spacing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</w:p>
        </w:tc>
      </w:tr>
    </w:tbl>
    <w:p w:rsidR="006707BD" w:rsidRDefault="006707BD" w:rsidP="00705A97">
      <w:pPr>
        <w:tabs>
          <w:tab w:val="center" w:pos="5103"/>
          <w:tab w:val="left" w:pos="9923"/>
        </w:tabs>
      </w:pPr>
    </w:p>
    <w:p w:rsidR="006707BD" w:rsidRDefault="006707BD" w:rsidP="00C01DF0">
      <w:pPr>
        <w:tabs>
          <w:tab w:val="center" w:pos="5103"/>
          <w:tab w:val="left" w:pos="9923"/>
        </w:tabs>
      </w:pPr>
    </w:p>
    <w:p w:rsidR="006707BD" w:rsidRPr="00835EF7" w:rsidRDefault="006707BD" w:rsidP="004D4281">
      <w:pPr>
        <w:jc w:val="center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АТТЕСТАЦИОННЫЙ ЛИСТ</w:t>
      </w:r>
    </w:p>
    <w:p w:rsidR="006707BD" w:rsidRPr="00703C07" w:rsidRDefault="006707BD" w:rsidP="004D4281">
      <w:pPr>
        <w:jc w:val="center"/>
        <w:rPr>
          <w:bCs/>
          <w:color w:val="000000"/>
          <w:sz w:val="28"/>
          <w:szCs w:val="28"/>
        </w:rPr>
      </w:pPr>
      <w:r w:rsidRPr="00703C07">
        <w:rPr>
          <w:bCs/>
          <w:color w:val="000000"/>
          <w:sz w:val="28"/>
          <w:szCs w:val="28"/>
        </w:rPr>
        <w:t>об уровне освоения профессиональных компетенций</w:t>
      </w:r>
    </w:p>
    <w:p w:rsidR="006707BD" w:rsidRPr="00703C07" w:rsidRDefault="006707BD" w:rsidP="004D4281">
      <w:pPr>
        <w:tabs>
          <w:tab w:val="left" w:pos="1434"/>
        </w:tabs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>в период учебной практики</w:t>
      </w:r>
    </w:p>
    <w:p w:rsidR="006707BD" w:rsidRPr="00703C07" w:rsidRDefault="006707BD" w:rsidP="004D4281">
      <w:pPr>
        <w:tabs>
          <w:tab w:val="left" w:pos="9890"/>
        </w:tabs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 xml:space="preserve">Студент </w:t>
      </w:r>
      <w:r w:rsidR="0034178B">
        <w:rPr>
          <w:color w:val="000000"/>
          <w:sz w:val="28"/>
          <w:szCs w:val="28"/>
        </w:rPr>
        <w:t>Аверина Полина Евгеньевна</w:t>
      </w:r>
    </w:p>
    <w:p w:rsidR="006707BD" w:rsidRPr="00703C07" w:rsidRDefault="006707BD" w:rsidP="004D4281">
      <w:pPr>
        <w:tabs>
          <w:tab w:val="left" w:pos="9890"/>
        </w:tabs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>Специальность 09.02.0</w:t>
      </w:r>
      <w:r w:rsidR="00D675DA" w:rsidRPr="00703C07">
        <w:rPr>
          <w:color w:val="000000"/>
          <w:sz w:val="28"/>
          <w:szCs w:val="28"/>
        </w:rPr>
        <w:t>7</w:t>
      </w:r>
      <w:r w:rsidRPr="00703C07">
        <w:rPr>
          <w:color w:val="000000"/>
          <w:sz w:val="28"/>
          <w:szCs w:val="28"/>
        </w:rPr>
        <w:t xml:space="preserve"> </w:t>
      </w:r>
      <w:r w:rsidR="00D675DA" w:rsidRPr="00703C07">
        <w:rPr>
          <w:color w:val="000000"/>
          <w:sz w:val="28"/>
          <w:szCs w:val="28"/>
        </w:rPr>
        <w:t>Информационные</w:t>
      </w:r>
      <w:r w:rsidRPr="00703C07">
        <w:rPr>
          <w:color w:val="000000"/>
          <w:sz w:val="28"/>
          <w:szCs w:val="28"/>
        </w:rPr>
        <w:t xml:space="preserve"> систем</w:t>
      </w:r>
      <w:r w:rsidR="00D675DA" w:rsidRPr="00703C07">
        <w:rPr>
          <w:color w:val="000000"/>
          <w:sz w:val="28"/>
          <w:szCs w:val="28"/>
        </w:rPr>
        <w:t>ы и программирование</w:t>
      </w:r>
    </w:p>
    <w:p w:rsidR="006707BD" w:rsidRPr="00703C07" w:rsidRDefault="006707BD" w:rsidP="004D4281">
      <w:pPr>
        <w:tabs>
          <w:tab w:val="left" w:pos="1107"/>
          <w:tab w:val="left" w:pos="2276"/>
          <w:tab w:val="left" w:pos="2557"/>
          <w:tab w:val="left" w:pos="3296"/>
          <w:tab w:val="left" w:pos="4345"/>
        </w:tabs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 xml:space="preserve">Семестр    </w:t>
      </w:r>
      <w:r w:rsidR="00F05448">
        <w:rPr>
          <w:color w:val="000000"/>
          <w:sz w:val="28"/>
          <w:szCs w:val="28"/>
        </w:rPr>
        <w:t>6</w:t>
      </w:r>
      <w:r w:rsidRPr="00703C07">
        <w:rPr>
          <w:color w:val="000000"/>
          <w:sz w:val="28"/>
          <w:szCs w:val="28"/>
        </w:rPr>
        <w:t xml:space="preserve">      Курс           </w:t>
      </w:r>
      <w:r w:rsidR="00F05448">
        <w:rPr>
          <w:color w:val="000000"/>
          <w:sz w:val="28"/>
          <w:szCs w:val="28"/>
        </w:rPr>
        <w:t>3</w:t>
      </w:r>
    </w:p>
    <w:p w:rsidR="006707BD" w:rsidRPr="00703C07" w:rsidRDefault="006707BD" w:rsidP="004D4281">
      <w:pPr>
        <w:tabs>
          <w:tab w:val="left" w:pos="2224"/>
        </w:tabs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>Группа       К</w:t>
      </w:r>
      <w:r w:rsidR="00A40B7E" w:rsidRPr="00703C07">
        <w:rPr>
          <w:color w:val="000000"/>
          <w:sz w:val="28"/>
          <w:szCs w:val="28"/>
        </w:rPr>
        <w:t>С</w:t>
      </w:r>
      <w:r w:rsidRPr="00703C07">
        <w:rPr>
          <w:color w:val="000000"/>
          <w:sz w:val="28"/>
          <w:szCs w:val="28"/>
        </w:rPr>
        <w:t>П-2</w:t>
      </w:r>
      <w:r w:rsidR="00F05448">
        <w:rPr>
          <w:color w:val="000000"/>
          <w:sz w:val="28"/>
          <w:szCs w:val="28"/>
        </w:rPr>
        <w:t>2</w:t>
      </w:r>
      <w:r w:rsidR="0034178B">
        <w:rPr>
          <w:color w:val="000000"/>
          <w:sz w:val="28"/>
          <w:szCs w:val="28"/>
        </w:rPr>
        <w:t>7</w:t>
      </w:r>
    </w:p>
    <w:p w:rsidR="006707BD" w:rsidRPr="00703C07" w:rsidRDefault="006707BD" w:rsidP="004D4281">
      <w:pPr>
        <w:tabs>
          <w:tab w:val="left" w:pos="1811"/>
        </w:tabs>
        <w:jc w:val="center"/>
        <w:rPr>
          <w:color w:val="000000"/>
          <w:sz w:val="28"/>
          <w:szCs w:val="28"/>
        </w:rPr>
      </w:pPr>
      <w:r w:rsidRPr="00703C07">
        <w:rPr>
          <w:color w:val="000000"/>
          <w:sz w:val="28"/>
          <w:szCs w:val="28"/>
        </w:rPr>
        <w:t>Учебная практика по профессиональному модулю</w:t>
      </w:r>
    </w:p>
    <w:p w:rsidR="00F05448" w:rsidRPr="00725E4D" w:rsidRDefault="00F05448" w:rsidP="00F05448">
      <w:pPr>
        <w:tabs>
          <w:tab w:val="left" w:pos="1811"/>
        </w:tabs>
        <w:spacing w:before="91"/>
        <w:ind w:right="1"/>
        <w:jc w:val="center"/>
        <w:rPr>
          <w:color w:val="000000"/>
          <w:sz w:val="28"/>
          <w:szCs w:val="28"/>
        </w:rPr>
      </w:pPr>
      <w:r w:rsidRPr="00725E4D">
        <w:rPr>
          <w:color w:val="000000"/>
          <w:sz w:val="28"/>
          <w:szCs w:val="28"/>
        </w:rPr>
        <w:t>ПМ.</w:t>
      </w:r>
      <w:r>
        <w:rPr>
          <w:color w:val="000000"/>
          <w:sz w:val="28"/>
          <w:szCs w:val="28"/>
        </w:rPr>
        <w:t>11</w:t>
      </w:r>
      <w:r w:rsidRPr="00725E4D">
        <w:rPr>
          <w:color w:val="000000"/>
          <w:sz w:val="28"/>
          <w:szCs w:val="28"/>
        </w:rPr>
        <w:t xml:space="preserve"> «</w:t>
      </w:r>
      <w:r w:rsidRPr="00F05448">
        <w:rPr>
          <w:color w:val="000000"/>
          <w:sz w:val="28"/>
          <w:szCs w:val="28"/>
        </w:rPr>
        <w:t>Разработка, администрирование и защита баз данных</w:t>
      </w:r>
      <w:r w:rsidRPr="00725E4D">
        <w:rPr>
          <w:color w:val="000000"/>
          <w:sz w:val="28"/>
          <w:szCs w:val="28"/>
        </w:rPr>
        <w:t xml:space="preserve">», </w:t>
      </w:r>
      <w:r>
        <w:rPr>
          <w:color w:val="000000"/>
          <w:sz w:val="28"/>
          <w:szCs w:val="28"/>
        </w:rPr>
        <w:t>72</w:t>
      </w:r>
      <w:r w:rsidRPr="00725E4D">
        <w:rPr>
          <w:color w:val="000000"/>
          <w:sz w:val="28"/>
          <w:szCs w:val="28"/>
        </w:rPr>
        <w:t xml:space="preserve"> час</w:t>
      </w:r>
      <w:r>
        <w:rPr>
          <w:color w:val="000000"/>
          <w:sz w:val="28"/>
          <w:szCs w:val="28"/>
        </w:rPr>
        <w:t>а</w:t>
      </w:r>
    </w:p>
    <w:p w:rsidR="006707BD" w:rsidRPr="00703C07" w:rsidRDefault="006707BD" w:rsidP="004D4281">
      <w:pPr>
        <w:tabs>
          <w:tab w:val="left" w:pos="2224"/>
        </w:tabs>
        <w:ind w:firstLine="709"/>
        <w:rPr>
          <w:sz w:val="28"/>
          <w:szCs w:val="28"/>
        </w:rPr>
      </w:pPr>
      <w:r w:rsidRPr="00703C07">
        <w:rPr>
          <w:color w:val="000000"/>
          <w:sz w:val="28"/>
          <w:szCs w:val="28"/>
        </w:rPr>
        <w:t>За</w:t>
      </w:r>
      <w:r w:rsidR="00976138" w:rsidRPr="00703C07">
        <w:rPr>
          <w:color w:val="000000"/>
          <w:sz w:val="28"/>
          <w:szCs w:val="28"/>
        </w:rPr>
        <w:t xml:space="preserve"> </w:t>
      </w:r>
      <w:r w:rsidRPr="00703C07">
        <w:rPr>
          <w:color w:val="000000"/>
          <w:sz w:val="28"/>
          <w:szCs w:val="28"/>
        </w:rPr>
        <w:t xml:space="preserve">период практики с </w:t>
      </w:r>
      <w:r w:rsidR="001D5E89">
        <w:rPr>
          <w:color w:val="000000"/>
          <w:spacing w:val="-5"/>
          <w:sz w:val="28"/>
          <w:szCs w:val="28"/>
        </w:rPr>
        <w:t>27</w:t>
      </w:r>
      <w:r w:rsidR="001D5E89" w:rsidRPr="00703C07">
        <w:rPr>
          <w:color w:val="000000"/>
          <w:spacing w:val="-5"/>
          <w:sz w:val="28"/>
          <w:szCs w:val="28"/>
        </w:rPr>
        <w:t>.0</w:t>
      </w:r>
      <w:r w:rsidR="001D5E89">
        <w:rPr>
          <w:color w:val="000000"/>
          <w:spacing w:val="-5"/>
          <w:sz w:val="28"/>
          <w:szCs w:val="28"/>
        </w:rPr>
        <w:t>1</w:t>
      </w:r>
      <w:r w:rsidR="001D5E89" w:rsidRPr="00703C07">
        <w:rPr>
          <w:color w:val="000000"/>
          <w:spacing w:val="-5"/>
          <w:sz w:val="28"/>
          <w:szCs w:val="28"/>
        </w:rPr>
        <w:t>.202</w:t>
      </w:r>
      <w:r w:rsidR="001D5E89">
        <w:rPr>
          <w:color w:val="000000"/>
          <w:spacing w:val="-5"/>
          <w:sz w:val="28"/>
          <w:szCs w:val="28"/>
        </w:rPr>
        <w:t>5</w:t>
      </w:r>
      <w:r w:rsidR="001D5E89" w:rsidRPr="00703C07">
        <w:rPr>
          <w:color w:val="000000"/>
          <w:spacing w:val="-5"/>
          <w:sz w:val="28"/>
          <w:szCs w:val="28"/>
        </w:rPr>
        <w:t xml:space="preserve"> по </w:t>
      </w:r>
      <w:r w:rsidR="001D5E89">
        <w:rPr>
          <w:color w:val="000000"/>
          <w:spacing w:val="-5"/>
          <w:sz w:val="28"/>
          <w:szCs w:val="28"/>
        </w:rPr>
        <w:t>17</w:t>
      </w:r>
      <w:r w:rsidR="001D5E89" w:rsidRPr="00703C07">
        <w:rPr>
          <w:color w:val="000000"/>
          <w:spacing w:val="-5"/>
          <w:sz w:val="28"/>
          <w:szCs w:val="28"/>
        </w:rPr>
        <w:t>.</w:t>
      </w:r>
      <w:r w:rsidR="001D5E89">
        <w:rPr>
          <w:color w:val="000000"/>
          <w:spacing w:val="-5"/>
          <w:sz w:val="28"/>
          <w:szCs w:val="28"/>
        </w:rPr>
        <w:t>05</w:t>
      </w:r>
      <w:r w:rsidR="001D5E89" w:rsidRPr="00703C07">
        <w:rPr>
          <w:color w:val="000000"/>
          <w:spacing w:val="-5"/>
          <w:sz w:val="28"/>
          <w:szCs w:val="28"/>
        </w:rPr>
        <w:t>.202</w:t>
      </w:r>
      <w:r w:rsidR="001D5E89">
        <w:rPr>
          <w:color w:val="000000"/>
          <w:spacing w:val="-5"/>
          <w:sz w:val="28"/>
          <w:szCs w:val="28"/>
        </w:rPr>
        <w:t>5</w:t>
      </w:r>
      <w:r w:rsidR="004D4281" w:rsidRPr="00703C07">
        <w:rPr>
          <w:color w:val="000000"/>
          <w:sz w:val="28"/>
          <w:szCs w:val="28"/>
        </w:rPr>
        <w:t xml:space="preserve"> </w:t>
      </w:r>
      <w:r w:rsidRPr="00703C07">
        <w:rPr>
          <w:sz w:val="28"/>
          <w:szCs w:val="28"/>
        </w:rPr>
        <w:t xml:space="preserve">освоены профессиональные компетенции </w:t>
      </w:r>
      <w:r w:rsidR="004D4281" w:rsidRPr="00703C07">
        <w:rPr>
          <w:sz w:val="28"/>
          <w:szCs w:val="28"/>
        </w:rPr>
        <w:t xml:space="preserve">со </w:t>
      </w:r>
      <w:r w:rsidRPr="00703C07">
        <w:rPr>
          <w:sz w:val="28"/>
          <w:szCs w:val="28"/>
        </w:rPr>
        <w:t>следующим результатом: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65"/>
        <w:gridCol w:w="5035"/>
        <w:gridCol w:w="1799"/>
        <w:gridCol w:w="1689"/>
      </w:tblGrid>
      <w:tr w:rsidR="006707BD" w:rsidTr="00617868">
        <w:tc>
          <w:tcPr>
            <w:tcW w:w="1565" w:type="dxa"/>
            <w:vAlign w:val="center"/>
          </w:tcPr>
          <w:p w:rsidR="004D4281" w:rsidRDefault="006707BD" w:rsidP="004D4281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 xml:space="preserve">№ </w:t>
            </w:r>
          </w:p>
          <w:p w:rsidR="006707BD" w:rsidRPr="00901810" w:rsidRDefault="006707BD" w:rsidP="004D4281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компетенции</w:t>
            </w:r>
          </w:p>
        </w:tc>
        <w:tc>
          <w:tcPr>
            <w:tcW w:w="5035" w:type="dxa"/>
            <w:vAlign w:val="center"/>
          </w:tcPr>
          <w:p w:rsidR="006707BD" w:rsidRPr="00901810" w:rsidRDefault="006707BD" w:rsidP="004D4281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 xml:space="preserve">Название </w:t>
            </w:r>
            <w:r>
              <w:t xml:space="preserve">профессиональной </w:t>
            </w:r>
            <w:r w:rsidRPr="00901810">
              <w:t>компетенции</w:t>
            </w:r>
          </w:p>
        </w:tc>
        <w:tc>
          <w:tcPr>
            <w:tcW w:w="1799" w:type="dxa"/>
            <w:vAlign w:val="center"/>
          </w:tcPr>
          <w:p w:rsidR="006707BD" w:rsidRPr="00901810" w:rsidRDefault="006707BD" w:rsidP="004D4281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Освоена /не освоена</w:t>
            </w:r>
          </w:p>
        </w:tc>
        <w:tc>
          <w:tcPr>
            <w:tcW w:w="1689" w:type="dxa"/>
            <w:vAlign w:val="center"/>
          </w:tcPr>
          <w:p w:rsidR="006707BD" w:rsidRPr="00901810" w:rsidRDefault="006707BD" w:rsidP="004D4281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Уровень о</w:t>
            </w:r>
            <w:r w:rsidRPr="00901810">
              <w:t>с</w:t>
            </w:r>
            <w:r w:rsidRPr="00901810">
              <w:t>воения ко</w:t>
            </w:r>
            <w:r w:rsidRPr="00901810">
              <w:t>м</w:t>
            </w:r>
            <w:r w:rsidRPr="00901810">
              <w:t>петенций</w:t>
            </w:r>
          </w:p>
        </w:tc>
      </w:tr>
      <w:tr w:rsidR="00DE6B87" w:rsidTr="00382FA3">
        <w:tc>
          <w:tcPr>
            <w:tcW w:w="1565" w:type="dxa"/>
            <w:vAlign w:val="center"/>
          </w:tcPr>
          <w:p w:rsidR="00DE6B87" w:rsidRPr="00C36C3B" w:rsidRDefault="00DE6B87" w:rsidP="00A1263B">
            <w:pPr>
              <w:tabs>
                <w:tab w:val="left" w:pos="2224"/>
              </w:tabs>
              <w:spacing w:line="240" w:lineRule="auto"/>
            </w:pPr>
            <w:r w:rsidRPr="00D11C05">
              <w:t xml:space="preserve">ПК </w:t>
            </w:r>
            <w:r>
              <w:t>11.1</w:t>
            </w:r>
          </w:p>
        </w:tc>
        <w:tc>
          <w:tcPr>
            <w:tcW w:w="5035" w:type="dxa"/>
            <w:vAlign w:val="center"/>
          </w:tcPr>
          <w:p w:rsidR="00DE6B87" w:rsidRPr="00901810" w:rsidRDefault="00DE6B87" w:rsidP="00A1263B">
            <w:pPr>
              <w:tabs>
                <w:tab w:val="left" w:pos="2224"/>
              </w:tabs>
              <w:spacing w:line="240" w:lineRule="auto"/>
            </w:pPr>
            <w:r>
              <w:t>Осуществлять сбор, обработку и анализ и</w:t>
            </w:r>
            <w:r>
              <w:t>н</w:t>
            </w:r>
            <w:r>
              <w:t>формации для проектирования баз данных</w:t>
            </w:r>
          </w:p>
        </w:tc>
        <w:tc>
          <w:tcPr>
            <w:tcW w:w="1799" w:type="dxa"/>
          </w:tcPr>
          <w:p w:rsidR="00DE6B87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освоена</w:t>
            </w:r>
          </w:p>
        </w:tc>
        <w:tc>
          <w:tcPr>
            <w:tcW w:w="1689" w:type="dxa"/>
          </w:tcPr>
          <w:p w:rsidR="00DE6B87" w:rsidRPr="00901810" w:rsidRDefault="00DE6B87" w:rsidP="004D4281">
            <w:pPr>
              <w:tabs>
                <w:tab w:val="left" w:pos="2224"/>
              </w:tabs>
              <w:spacing w:line="240" w:lineRule="auto"/>
            </w:pPr>
          </w:p>
        </w:tc>
      </w:tr>
      <w:tr w:rsidR="00DE6B87" w:rsidTr="00382FA3">
        <w:tc>
          <w:tcPr>
            <w:tcW w:w="1565" w:type="dxa"/>
            <w:vAlign w:val="center"/>
          </w:tcPr>
          <w:p w:rsidR="00DE6B87" w:rsidRPr="00D11C05" w:rsidRDefault="00DE6B87" w:rsidP="00A1263B">
            <w:pPr>
              <w:tabs>
                <w:tab w:val="left" w:pos="2224"/>
              </w:tabs>
              <w:spacing w:line="240" w:lineRule="auto"/>
            </w:pPr>
            <w:r w:rsidRPr="001370F7">
              <w:t xml:space="preserve">ПК </w:t>
            </w:r>
            <w:r>
              <w:t>11</w:t>
            </w:r>
            <w:r w:rsidRPr="001370F7">
              <w:t>.2</w:t>
            </w:r>
          </w:p>
        </w:tc>
        <w:tc>
          <w:tcPr>
            <w:tcW w:w="5035" w:type="dxa"/>
            <w:vAlign w:val="center"/>
          </w:tcPr>
          <w:p w:rsidR="00DE6B87" w:rsidRPr="001370F7" w:rsidRDefault="00DE6B87" w:rsidP="00A1263B">
            <w:pPr>
              <w:tabs>
                <w:tab w:val="left" w:pos="2224"/>
              </w:tabs>
              <w:spacing w:line="240" w:lineRule="auto"/>
            </w:pPr>
            <w:r>
              <w:t>Проектировать базу данных на основе анализа предметной области</w:t>
            </w:r>
          </w:p>
        </w:tc>
        <w:tc>
          <w:tcPr>
            <w:tcW w:w="1799" w:type="dxa"/>
          </w:tcPr>
          <w:p w:rsidR="00DE6B87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освоена</w:t>
            </w:r>
          </w:p>
        </w:tc>
        <w:tc>
          <w:tcPr>
            <w:tcW w:w="1689" w:type="dxa"/>
          </w:tcPr>
          <w:p w:rsidR="00DE6B87" w:rsidRPr="00901810" w:rsidRDefault="00DE6B87" w:rsidP="004D4281">
            <w:pPr>
              <w:tabs>
                <w:tab w:val="left" w:pos="2224"/>
              </w:tabs>
              <w:spacing w:line="240" w:lineRule="auto"/>
            </w:pPr>
          </w:p>
        </w:tc>
      </w:tr>
      <w:tr w:rsidR="00DE6B87" w:rsidTr="00382FA3">
        <w:tc>
          <w:tcPr>
            <w:tcW w:w="1565" w:type="dxa"/>
            <w:vAlign w:val="center"/>
          </w:tcPr>
          <w:p w:rsidR="00DE6B87" w:rsidRPr="00D11C05" w:rsidRDefault="00DE6B87" w:rsidP="00A1263B">
            <w:pPr>
              <w:tabs>
                <w:tab w:val="left" w:pos="2224"/>
              </w:tabs>
              <w:spacing w:line="240" w:lineRule="auto"/>
            </w:pPr>
            <w:r w:rsidRPr="001370F7">
              <w:t xml:space="preserve">ПК </w:t>
            </w:r>
            <w:r>
              <w:t>11</w:t>
            </w:r>
            <w:r w:rsidRPr="001370F7">
              <w:t>.3</w:t>
            </w:r>
          </w:p>
        </w:tc>
        <w:tc>
          <w:tcPr>
            <w:tcW w:w="5035" w:type="dxa"/>
            <w:vAlign w:val="center"/>
          </w:tcPr>
          <w:p w:rsidR="00DE6B87" w:rsidRPr="001370F7" w:rsidRDefault="00DE6B87" w:rsidP="00A1263B">
            <w:pPr>
              <w:tabs>
                <w:tab w:val="left" w:pos="2224"/>
              </w:tabs>
              <w:spacing w:line="240" w:lineRule="auto"/>
            </w:pPr>
            <w:r w:rsidRPr="00F05448">
              <w:t>Разрабатывать объекты базы данных в соо</w:t>
            </w:r>
            <w:r w:rsidRPr="00F05448">
              <w:t>т</w:t>
            </w:r>
            <w:r w:rsidRPr="00F05448">
              <w:t>ветствии с результатами анализа предметной области</w:t>
            </w:r>
          </w:p>
        </w:tc>
        <w:tc>
          <w:tcPr>
            <w:tcW w:w="1799" w:type="dxa"/>
          </w:tcPr>
          <w:p w:rsidR="00DE6B87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освоена</w:t>
            </w:r>
          </w:p>
        </w:tc>
        <w:tc>
          <w:tcPr>
            <w:tcW w:w="1689" w:type="dxa"/>
          </w:tcPr>
          <w:p w:rsidR="00DE6B87" w:rsidRPr="00901810" w:rsidRDefault="00DE6B87" w:rsidP="004D4281">
            <w:pPr>
              <w:tabs>
                <w:tab w:val="left" w:pos="2224"/>
              </w:tabs>
              <w:spacing w:line="240" w:lineRule="auto"/>
            </w:pPr>
          </w:p>
        </w:tc>
      </w:tr>
      <w:tr w:rsidR="00DE6B87" w:rsidTr="00382FA3">
        <w:tc>
          <w:tcPr>
            <w:tcW w:w="1565" w:type="dxa"/>
            <w:vAlign w:val="center"/>
          </w:tcPr>
          <w:p w:rsidR="00DE6B87" w:rsidRPr="00D11C05" w:rsidRDefault="00DE6B87" w:rsidP="00A1263B">
            <w:pPr>
              <w:tabs>
                <w:tab w:val="left" w:pos="2224"/>
              </w:tabs>
              <w:spacing w:line="240" w:lineRule="auto"/>
            </w:pPr>
            <w:r w:rsidRPr="001370F7">
              <w:t xml:space="preserve">ПК </w:t>
            </w:r>
            <w:r>
              <w:t>11</w:t>
            </w:r>
            <w:r w:rsidRPr="001370F7">
              <w:t>.4</w:t>
            </w:r>
          </w:p>
        </w:tc>
        <w:tc>
          <w:tcPr>
            <w:tcW w:w="5035" w:type="dxa"/>
            <w:vAlign w:val="center"/>
          </w:tcPr>
          <w:p w:rsidR="00DE6B87" w:rsidRPr="001370F7" w:rsidRDefault="00DE6B87" w:rsidP="00A1263B">
            <w:pPr>
              <w:tabs>
                <w:tab w:val="left" w:pos="2224"/>
              </w:tabs>
              <w:spacing w:line="240" w:lineRule="auto"/>
            </w:pPr>
            <w:r w:rsidRPr="00DE6B87">
              <w:t>Реализовывать базу данных в конкретной си</w:t>
            </w:r>
            <w:r w:rsidRPr="00DE6B87">
              <w:t>с</w:t>
            </w:r>
            <w:r w:rsidRPr="00DE6B87">
              <w:t>теме управления базами данных</w:t>
            </w:r>
          </w:p>
        </w:tc>
        <w:tc>
          <w:tcPr>
            <w:tcW w:w="1799" w:type="dxa"/>
          </w:tcPr>
          <w:p w:rsidR="00DE6B87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освоена</w:t>
            </w:r>
          </w:p>
        </w:tc>
        <w:tc>
          <w:tcPr>
            <w:tcW w:w="1689" w:type="dxa"/>
          </w:tcPr>
          <w:p w:rsidR="00DE6B87" w:rsidRPr="00901810" w:rsidRDefault="00DE6B87" w:rsidP="004D4281">
            <w:pPr>
              <w:tabs>
                <w:tab w:val="left" w:pos="2224"/>
              </w:tabs>
              <w:spacing w:line="240" w:lineRule="auto"/>
            </w:pPr>
          </w:p>
        </w:tc>
      </w:tr>
      <w:tr w:rsidR="00DE6B87" w:rsidTr="00382FA3">
        <w:tc>
          <w:tcPr>
            <w:tcW w:w="1565" w:type="dxa"/>
            <w:vAlign w:val="center"/>
          </w:tcPr>
          <w:p w:rsidR="00DE6B87" w:rsidRPr="00D11C05" w:rsidRDefault="00DE6B87" w:rsidP="00A1263B">
            <w:pPr>
              <w:tabs>
                <w:tab w:val="left" w:pos="2224"/>
              </w:tabs>
              <w:spacing w:line="240" w:lineRule="auto"/>
            </w:pPr>
            <w:r w:rsidRPr="001370F7">
              <w:t xml:space="preserve">ПК </w:t>
            </w:r>
            <w:r>
              <w:t>11</w:t>
            </w:r>
            <w:r w:rsidRPr="001370F7">
              <w:t>.</w:t>
            </w:r>
            <w:r>
              <w:t>5</w:t>
            </w:r>
          </w:p>
        </w:tc>
        <w:tc>
          <w:tcPr>
            <w:tcW w:w="5035" w:type="dxa"/>
            <w:vAlign w:val="center"/>
          </w:tcPr>
          <w:p w:rsidR="00DE6B87" w:rsidRPr="001370F7" w:rsidRDefault="00DE6B87" w:rsidP="00A1263B">
            <w:pPr>
              <w:tabs>
                <w:tab w:val="left" w:pos="2224"/>
              </w:tabs>
              <w:spacing w:line="240" w:lineRule="auto"/>
            </w:pPr>
            <w:r w:rsidRPr="00DE6B87">
              <w:t>Администрировать базы данных</w:t>
            </w:r>
          </w:p>
        </w:tc>
        <w:tc>
          <w:tcPr>
            <w:tcW w:w="1799" w:type="dxa"/>
          </w:tcPr>
          <w:p w:rsidR="00DE6B87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освоена</w:t>
            </w:r>
          </w:p>
        </w:tc>
        <w:tc>
          <w:tcPr>
            <w:tcW w:w="1689" w:type="dxa"/>
          </w:tcPr>
          <w:p w:rsidR="00DE6B87" w:rsidRPr="00901810" w:rsidRDefault="00DE6B87" w:rsidP="004D4281">
            <w:pPr>
              <w:tabs>
                <w:tab w:val="left" w:pos="2224"/>
              </w:tabs>
              <w:spacing w:line="240" w:lineRule="auto"/>
            </w:pPr>
          </w:p>
        </w:tc>
      </w:tr>
      <w:tr w:rsidR="00DE6B87" w:rsidTr="00382FA3">
        <w:tc>
          <w:tcPr>
            <w:tcW w:w="1565" w:type="dxa"/>
            <w:vAlign w:val="center"/>
          </w:tcPr>
          <w:p w:rsidR="00DE6B87" w:rsidRPr="001370F7" w:rsidRDefault="00DE6B87" w:rsidP="00A1263B">
            <w:pPr>
              <w:tabs>
                <w:tab w:val="left" w:pos="2224"/>
              </w:tabs>
              <w:spacing w:line="240" w:lineRule="auto"/>
            </w:pPr>
            <w:r w:rsidRPr="001370F7">
              <w:t xml:space="preserve">ПК </w:t>
            </w:r>
            <w:r>
              <w:t>11</w:t>
            </w:r>
            <w:r w:rsidRPr="001370F7">
              <w:t>.</w:t>
            </w:r>
            <w:r>
              <w:t>6</w:t>
            </w:r>
          </w:p>
        </w:tc>
        <w:tc>
          <w:tcPr>
            <w:tcW w:w="5035" w:type="dxa"/>
            <w:vAlign w:val="center"/>
          </w:tcPr>
          <w:p w:rsidR="00DE6B87" w:rsidRDefault="00DE6B87" w:rsidP="00A1263B">
            <w:pPr>
              <w:tabs>
                <w:tab w:val="left" w:pos="2224"/>
              </w:tabs>
              <w:spacing w:line="240" w:lineRule="auto"/>
            </w:pPr>
            <w:r>
              <w:t>Защищать информацию в базе данных с и</w:t>
            </w:r>
            <w:r>
              <w:t>с</w:t>
            </w:r>
            <w:r>
              <w:t>пользованием технологии защиты информ</w:t>
            </w:r>
            <w:r>
              <w:t>а</w:t>
            </w:r>
            <w:r>
              <w:t>ции.</w:t>
            </w:r>
          </w:p>
        </w:tc>
        <w:tc>
          <w:tcPr>
            <w:tcW w:w="1799" w:type="dxa"/>
          </w:tcPr>
          <w:p w:rsidR="00DE6B87" w:rsidRPr="00901810" w:rsidRDefault="001D5E89" w:rsidP="001D5E89">
            <w:pPr>
              <w:tabs>
                <w:tab w:val="left" w:pos="2224"/>
              </w:tabs>
              <w:spacing w:line="240" w:lineRule="auto"/>
              <w:jc w:val="center"/>
            </w:pPr>
            <w:r w:rsidRPr="00901810">
              <w:t>освоена</w:t>
            </w:r>
          </w:p>
        </w:tc>
        <w:tc>
          <w:tcPr>
            <w:tcW w:w="1689" w:type="dxa"/>
          </w:tcPr>
          <w:p w:rsidR="00DE6B87" w:rsidRPr="00901810" w:rsidRDefault="00DE6B87" w:rsidP="004D4281">
            <w:pPr>
              <w:tabs>
                <w:tab w:val="left" w:pos="2224"/>
              </w:tabs>
              <w:spacing w:line="240" w:lineRule="auto"/>
            </w:pPr>
          </w:p>
        </w:tc>
      </w:tr>
    </w:tbl>
    <w:p w:rsidR="006707BD" w:rsidRDefault="006707BD" w:rsidP="00705A97">
      <w:pPr>
        <w:pStyle w:val="TableParagraph"/>
        <w:spacing w:line="181" w:lineRule="exact"/>
        <w:ind w:left="1675" w:right="1670"/>
        <w:jc w:val="center"/>
        <w:rPr>
          <w:sz w:val="16"/>
        </w:rPr>
      </w:pPr>
      <w:r>
        <w:rPr>
          <w:sz w:val="16"/>
          <w:vertAlign w:val="superscript"/>
        </w:rPr>
        <w:t>*</w:t>
      </w:r>
      <w:r>
        <w:rPr>
          <w:sz w:val="16"/>
        </w:rPr>
        <w:t>Уровни освоения компетенций: пороговый, базовый, продвинутый</w:t>
      </w:r>
    </w:p>
    <w:p w:rsidR="006707BD" w:rsidRDefault="006707BD" w:rsidP="00E4259E">
      <w:pPr>
        <w:pStyle w:val="af5"/>
        <w:rPr>
          <w:sz w:val="20"/>
        </w:rPr>
      </w:pPr>
    </w:p>
    <w:p w:rsidR="006707BD" w:rsidRPr="00941D66" w:rsidRDefault="006707BD" w:rsidP="004D4281">
      <w:pPr>
        <w:tabs>
          <w:tab w:val="left" w:pos="9921"/>
        </w:tabs>
        <w:spacing w:before="91" w:line="240" w:lineRule="auto"/>
        <w:ind w:right="142"/>
        <w:rPr>
          <w:u w:val="single"/>
        </w:rPr>
      </w:pPr>
      <w:r>
        <w:t>Заместитель директора по УМР</w:t>
      </w:r>
      <w:r>
        <w:rPr>
          <w:u w:val="single"/>
        </w:rPr>
        <w:t xml:space="preserve">                                                                                       </w:t>
      </w:r>
      <w:r w:rsidR="00976138">
        <w:rPr>
          <w:u w:val="single"/>
        </w:rPr>
        <w:t xml:space="preserve">  </w:t>
      </w:r>
      <w:r>
        <w:rPr>
          <w:u w:val="single"/>
        </w:rPr>
        <w:t>А.И. Попов</w:t>
      </w:r>
    </w:p>
    <w:p w:rsidR="006707BD" w:rsidRPr="007B35FC" w:rsidRDefault="006707BD" w:rsidP="004B73A0">
      <w:pPr>
        <w:ind w:left="4254" w:firstLine="709"/>
        <w:rPr>
          <w:sz w:val="16"/>
          <w:szCs w:val="16"/>
        </w:rPr>
      </w:pPr>
      <w:r w:rsidRPr="00941D66">
        <w:rPr>
          <w:sz w:val="16"/>
          <w:szCs w:val="16"/>
        </w:rPr>
        <w:t>(Ф.И.О., подпись)</w:t>
      </w:r>
    </w:p>
    <w:p w:rsidR="006707BD" w:rsidRPr="00941D66" w:rsidRDefault="006707BD" w:rsidP="004D4281">
      <w:pPr>
        <w:tabs>
          <w:tab w:val="left" w:pos="9921"/>
        </w:tabs>
        <w:spacing w:before="91" w:line="240" w:lineRule="auto"/>
        <w:ind w:right="142"/>
        <w:rPr>
          <w:u w:val="single"/>
        </w:rPr>
      </w:pPr>
      <w:r>
        <w:t>Руководитель практики</w:t>
      </w:r>
      <w:r w:rsidR="007950DB">
        <w:rPr>
          <w:u w:val="single"/>
        </w:rPr>
        <w:t xml:space="preserve"> </w:t>
      </w:r>
      <w:r w:rsidR="00976138">
        <w:rPr>
          <w:u w:val="single"/>
        </w:rPr>
        <w:t xml:space="preserve"> </w:t>
      </w:r>
      <w:r w:rsidR="007950DB">
        <w:rPr>
          <w:u w:val="single"/>
        </w:rPr>
        <w:t xml:space="preserve">                                                                                                    Н</w:t>
      </w:r>
      <w:r>
        <w:rPr>
          <w:u w:val="single"/>
        </w:rPr>
        <w:t>.Г</w:t>
      </w:r>
      <w:r w:rsidR="001D5E89">
        <w:rPr>
          <w:u w:val="single"/>
        </w:rPr>
        <w:t xml:space="preserve">. </w:t>
      </w:r>
      <w:r>
        <w:rPr>
          <w:u w:val="single"/>
        </w:rPr>
        <w:t>Ш</w:t>
      </w:r>
      <w:r>
        <w:rPr>
          <w:u w:val="single"/>
        </w:rPr>
        <w:t>а</w:t>
      </w:r>
      <w:r>
        <w:rPr>
          <w:u w:val="single"/>
        </w:rPr>
        <w:t>хов</w:t>
      </w:r>
    </w:p>
    <w:p w:rsidR="006707BD" w:rsidRPr="007B35FC" w:rsidRDefault="006707BD" w:rsidP="004B73A0">
      <w:pPr>
        <w:ind w:left="4254" w:firstLine="709"/>
        <w:rPr>
          <w:sz w:val="16"/>
          <w:szCs w:val="16"/>
        </w:rPr>
      </w:pPr>
      <w:r w:rsidRPr="00941D66">
        <w:rPr>
          <w:sz w:val="16"/>
          <w:szCs w:val="16"/>
        </w:rPr>
        <w:t>(Ф.И.О., подпись)</w:t>
      </w:r>
    </w:p>
    <w:p w:rsidR="006707BD" w:rsidRPr="002826D9" w:rsidRDefault="006707BD" w:rsidP="006A2C27">
      <w:pPr>
        <w:tabs>
          <w:tab w:val="center" w:pos="5103"/>
          <w:tab w:val="left" w:pos="9923"/>
        </w:tabs>
        <w:jc w:val="right"/>
      </w:pPr>
      <w:r>
        <w:rPr>
          <w:sz w:val="16"/>
          <w:szCs w:val="16"/>
        </w:rPr>
        <w:br w:type="page"/>
      </w:r>
    </w:p>
    <w:p w:rsidR="006707BD" w:rsidRPr="00FB0AB7" w:rsidRDefault="006707BD" w:rsidP="00197D42">
      <w:pPr>
        <w:tabs>
          <w:tab w:val="center" w:pos="5103"/>
          <w:tab w:val="left" w:pos="9923"/>
        </w:tabs>
        <w:spacing w:line="480" w:lineRule="auto"/>
        <w:jc w:val="center"/>
        <w:rPr>
          <w:bCs/>
          <w:sz w:val="28"/>
          <w:szCs w:val="28"/>
        </w:rPr>
      </w:pPr>
      <w:r w:rsidRPr="008C3B23">
        <w:rPr>
          <w:b/>
          <w:caps/>
          <w:sz w:val="28"/>
          <w:szCs w:val="28"/>
        </w:rPr>
        <w:lastRenderedPageBreak/>
        <w:t>Аннотированный отчет</w:t>
      </w:r>
    </w:p>
    <w:p w:rsidR="006707BD" w:rsidRDefault="006707BD" w:rsidP="00764126">
      <w:pPr>
        <w:pStyle w:val="afa"/>
        <w:spacing w:before="0" w:beforeAutospacing="0" w:after="0" w:afterAutospacing="0"/>
        <w:ind w:firstLine="709"/>
        <w:contextualSpacing/>
        <w:rPr>
          <w:sz w:val="28"/>
          <w:szCs w:val="28"/>
        </w:rPr>
      </w:pPr>
      <w:r w:rsidRPr="001F50CC">
        <w:rPr>
          <w:sz w:val="28"/>
          <w:szCs w:val="28"/>
        </w:rPr>
        <w:t>Учебная практика проведена на базе Многопрофильного колледжа ФГБОУ ВО «ТГТУ» в период</w:t>
      </w:r>
      <w:bookmarkStart w:id="0" w:name="_GoBack"/>
      <w:bookmarkEnd w:id="0"/>
      <w:r w:rsidRPr="001F50CC">
        <w:rPr>
          <w:sz w:val="28"/>
          <w:szCs w:val="28"/>
        </w:rPr>
        <w:t xml:space="preserve"> с </w:t>
      </w:r>
      <w:r w:rsidR="00F75125">
        <w:rPr>
          <w:color w:val="000000"/>
          <w:spacing w:val="-5"/>
          <w:sz w:val="28"/>
          <w:szCs w:val="28"/>
        </w:rPr>
        <w:t>27</w:t>
      </w:r>
      <w:r w:rsidR="00F75125" w:rsidRPr="00703C07">
        <w:rPr>
          <w:color w:val="000000"/>
          <w:spacing w:val="-5"/>
          <w:sz w:val="28"/>
          <w:szCs w:val="28"/>
        </w:rPr>
        <w:t>.0</w:t>
      </w:r>
      <w:r w:rsidR="00F75125">
        <w:rPr>
          <w:color w:val="000000"/>
          <w:spacing w:val="-5"/>
          <w:sz w:val="28"/>
          <w:szCs w:val="28"/>
        </w:rPr>
        <w:t>1</w:t>
      </w:r>
      <w:r w:rsidR="00F75125" w:rsidRPr="00703C07">
        <w:rPr>
          <w:color w:val="000000"/>
          <w:spacing w:val="-5"/>
          <w:sz w:val="28"/>
          <w:szCs w:val="28"/>
        </w:rPr>
        <w:t>.202</w:t>
      </w:r>
      <w:r w:rsidR="00F75125">
        <w:rPr>
          <w:color w:val="000000"/>
          <w:spacing w:val="-5"/>
          <w:sz w:val="28"/>
          <w:szCs w:val="28"/>
        </w:rPr>
        <w:t>5</w:t>
      </w:r>
      <w:r w:rsidR="00F75125" w:rsidRPr="00703C07">
        <w:rPr>
          <w:color w:val="000000"/>
          <w:spacing w:val="-5"/>
          <w:sz w:val="28"/>
          <w:szCs w:val="28"/>
        </w:rPr>
        <w:t xml:space="preserve"> по </w:t>
      </w:r>
      <w:r w:rsidR="00F75125">
        <w:rPr>
          <w:color w:val="000000"/>
          <w:spacing w:val="-5"/>
          <w:sz w:val="28"/>
          <w:szCs w:val="28"/>
        </w:rPr>
        <w:t>17</w:t>
      </w:r>
      <w:r w:rsidR="00F75125" w:rsidRPr="00703C07">
        <w:rPr>
          <w:color w:val="000000"/>
          <w:spacing w:val="-5"/>
          <w:sz w:val="28"/>
          <w:szCs w:val="28"/>
        </w:rPr>
        <w:t>.</w:t>
      </w:r>
      <w:r w:rsidR="00F75125">
        <w:rPr>
          <w:color w:val="000000"/>
          <w:spacing w:val="-5"/>
          <w:sz w:val="28"/>
          <w:szCs w:val="28"/>
        </w:rPr>
        <w:t>05</w:t>
      </w:r>
      <w:r w:rsidR="00F75125" w:rsidRPr="00703C07">
        <w:rPr>
          <w:color w:val="000000"/>
          <w:spacing w:val="-5"/>
          <w:sz w:val="28"/>
          <w:szCs w:val="28"/>
        </w:rPr>
        <w:t>.202</w:t>
      </w:r>
      <w:r w:rsidR="00F75125">
        <w:rPr>
          <w:color w:val="000000"/>
          <w:spacing w:val="-5"/>
          <w:sz w:val="28"/>
          <w:szCs w:val="28"/>
        </w:rPr>
        <w:t>5</w:t>
      </w:r>
      <w:r w:rsidRPr="001F50CC">
        <w:rPr>
          <w:sz w:val="28"/>
          <w:szCs w:val="28"/>
        </w:rPr>
        <w:t xml:space="preserve"> г.</w:t>
      </w:r>
    </w:p>
    <w:p w:rsidR="0028192F" w:rsidRPr="0028192F" w:rsidRDefault="0028192F" w:rsidP="00764126">
      <w:pPr>
        <w:pStyle w:val="afa"/>
        <w:spacing w:before="0" w:beforeAutospacing="0" w:after="0" w:afterAutospacing="0"/>
        <w:ind w:firstLine="709"/>
        <w:contextualSpacing/>
        <w:rPr>
          <w:sz w:val="28"/>
          <w:szCs w:val="28"/>
        </w:rPr>
      </w:pPr>
      <w:r w:rsidRPr="0028192F">
        <w:rPr>
          <w:sz w:val="28"/>
          <w:szCs w:val="28"/>
        </w:rPr>
        <w:t>В период прохождения учебной практики были выполнены следующие з</w:t>
      </w:r>
      <w:r w:rsidRPr="0028192F">
        <w:rPr>
          <w:sz w:val="28"/>
          <w:szCs w:val="28"/>
        </w:rPr>
        <w:t>а</w:t>
      </w:r>
      <w:r w:rsidRPr="0028192F">
        <w:rPr>
          <w:sz w:val="28"/>
          <w:szCs w:val="28"/>
        </w:rPr>
        <w:t>дачи:</w:t>
      </w:r>
    </w:p>
    <w:p w:rsidR="006707BD" w:rsidRPr="00197D42" w:rsidRDefault="00197D42" w:rsidP="00764126">
      <w:pPr>
        <w:pStyle w:val="ad"/>
        <w:spacing w:before="0" w:beforeAutospacing="0" w:after="0" w:afterAutospacing="0"/>
        <w:ind w:firstLine="709"/>
        <w:rPr>
          <w:sz w:val="28"/>
          <w:szCs w:val="28"/>
          <w:lang w:val="ru-RU" w:eastAsia="ko-KR"/>
        </w:rPr>
      </w:pPr>
      <w:r>
        <w:rPr>
          <w:sz w:val="28"/>
          <w:szCs w:val="28"/>
          <w:lang w:val="ru-RU" w:eastAsia="ko-KR"/>
        </w:rPr>
        <w:t xml:space="preserve">– </w:t>
      </w:r>
      <w:r w:rsidR="00EB15AF">
        <w:rPr>
          <w:sz w:val="28"/>
          <w:szCs w:val="28"/>
          <w:lang w:val="ru-RU" w:eastAsia="ko-KR"/>
        </w:rPr>
        <w:t>о</w:t>
      </w:r>
      <w:r w:rsidR="00EB15AF" w:rsidRPr="00EB15AF">
        <w:rPr>
          <w:sz w:val="28"/>
          <w:szCs w:val="28"/>
          <w:lang w:val="ru-RU" w:eastAsia="ko-KR"/>
        </w:rPr>
        <w:t>знакомление с содержанием, видами и порядком выполняемых работ</w:t>
      </w:r>
      <w:r w:rsidR="006707BD" w:rsidRPr="00197D42">
        <w:rPr>
          <w:sz w:val="28"/>
          <w:szCs w:val="28"/>
          <w:lang w:val="ru-RU" w:eastAsia="ko-KR"/>
        </w:rPr>
        <w:t>;</w:t>
      </w:r>
    </w:p>
    <w:p w:rsidR="006707BD" w:rsidRPr="00197D42" w:rsidRDefault="00197D42" w:rsidP="00764126">
      <w:pPr>
        <w:pStyle w:val="ad"/>
        <w:spacing w:before="0" w:beforeAutospacing="0" w:after="0" w:afterAutospacing="0"/>
        <w:ind w:firstLine="709"/>
        <w:rPr>
          <w:sz w:val="28"/>
          <w:szCs w:val="28"/>
          <w:lang w:val="ru-RU" w:eastAsia="ko-KR"/>
        </w:rPr>
      </w:pPr>
      <w:r>
        <w:rPr>
          <w:sz w:val="28"/>
          <w:szCs w:val="28"/>
          <w:lang w:val="ru-RU" w:eastAsia="ko-KR"/>
        </w:rPr>
        <w:t xml:space="preserve">– </w:t>
      </w:r>
      <w:r w:rsidR="006707BD" w:rsidRPr="00197D42">
        <w:rPr>
          <w:sz w:val="28"/>
          <w:szCs w:val="28"/>
          <w:lang w:val="ru-RU" w:eastAsia="ko-KR"/>
        </w:rPr>
        <w:t>прохождение инструктажа</w:t>
      </w:r>
      <w:r w:rsidR="00EB15AF" w:rsidRPr="00EB15AF">
        <w:rPr>
          <w:sz w:val="28"/>
          <w:szCs w:val="28"/>
          <w:lang w:val="ru-RU" w:eastAsia="ko-KR"/>
        </w:rPr>
        <w:t xml:space="preserve"> по прохождению практики и правилам без</w:t>
      </w:r>
      <w:r w:rsidR="00EB15AF" w:rsidRPr="00EB15AF">
        <w:rPr>
          <w:sz w:val="28"/>
          <w:szCs w:val="28"/>
          <w:lang w:val="ru-RU" w:eastAsia="ko-KR"/>
        </w:rPr>
        <w:t>о</w:t>
      </w:r>
      <w:r w:rsidR="00EB15AF" w:rsidRPr="00EB15AF">
        <w:rPr>
          <w:sz w:val="28"/>
          <w:szCs w:val="28"/>
          <w:lang w:val="ru-RU" w:eastAsia="ko-KR"/>
        </w:rPr>
        <w:t>пасности работы в период прохождения практики</w:t>
      </w:r>
      <w:r w:rsidR="006707BD" w:rsidRPr="00197D42">
        <w:rPr>
          <w:sz w:val="28"/>
          <w:szCs w:val="28"/>
          <w:lang w:val="ru-RU" w:eastAsia="ko-KR"/>
        </w:rPr>
        <w:t>;</w:t>
      </w:r>
    </w:p>
    <w:p w:rsidR="006707BD" w:rsidRPr="00197D42" w:rsidRDefault="00197D42" w:rsidP="00764126">
      <w:pPr>
        <w:pStyle w:val="ad"/>
        <w:spacing w:before="0" w:beforeAutospacing="0" w:after="0" w:afterAutospacing="0"/>
        <w:ind w:firstLine="709"/>
        <w:rPr>
          <w:sz w:val="28"/>
          <w:szCs w:val="28"/>
          <w:lang w:val="ru-RU" w:eastAsia="ko-KR"/>
        </w:rPr>
      </w:pPr>
      <w:r>
        <w:rPr>
          <w:sz w:val="28"/>
          <w:szCs w:val="28"/>
          <w:lang w:val="ru-RU" w:eastAsia="ko-KR"/>
        </w:rPr>
        <w:t xml:space="preserve">– </w:t>
      </w:r>
      <w:r w:rsidR="006707BD" w:rsidRPr="00197D42">
        <w:rPr>
          <w:sz w:val="28"/>
          <w:szCs w:val="28"/>
          <w:lang w:val="ru-RU" w:eastAsia="ko-KR"/>
        </w:rPr>
        <w:t>выполнение индивидуального задания</w:t>
      </w:r>
      <w:r>
        <w:rPr>
          <w:sz w:val="28"/>
          <w:szCs w:val="28"/>
          <w:lang w:val="ru-RU" w:eastAsia="ko-KR"/>
        </w:rPr>
        <w:t>.</w:t>
      </w:r>
    </w:p>
    <w:p w:rsidR="006707BD" w:rsidRPr="00933A33" w:rsidRDefault="006707BD" w:rsidP="00764126">
      <w:pPr>
        <w:pStyle w:val="31"/>
        <w:spacing w:after="0"/>
        <w:ind w:left="0" w:firstLine="709"/>
        <w:rPr>
          <w:bCs/>
          <w:sz w:val="28"/>
          <w:szCs w:val="28"/>
        </w:rPr>
      </w:pPr>
      <w:r w:rsidRPr="009927FD">
        <w:rPr>
          <w:sz w:val="28"/>
          <w:szCs w:val="28"/>
        </w:rPr>
        <w:t>Цель</w:t>
      </w:r>
      <w:r>
        <w:rPr>
          <w:sz w:val="28"/>
          <w:szCs w:val="28"/>
        </w:rPr>
        <w:t>ю</w:t>
      </w:r>
      <w:r w:rsidR="00976138">
        <w:rPr>
          <w:sz w:val="28"/>
          <w:szCs w:val="28"/>
        </w:rPr>
        <w:t xml:space="preserve"> </w:t>
      </w:r>
      <w:r>
        <w:rPr>
          <w:sz w:val="28"/>
          <w:szCs w:val="28"/>
        </w:rPr>
        <w:t>индивидуального задания был</w:t>
      </w:r>
      <w:r w:rsidR="00D17E06">
        <w:rPr>
          <w:sz w:val="28"/>
          <w:szCs w:val="28"/>
        </w:rPr>
        <w:t>о</w:t>
      </w:r>
      <w:r w:rsidRPr="009927FD">
        <w:rPr>
          <w:sz w:val="28"/>
          <w:szCs w:val="28"/>
        </w:rPr>
        <w:t xml:space="preserve"> </w:t>
      </w:r>
      <w:r w:rsidR="009E38D9">
        <w:rPr>
          <w:sz w:val="28"/>
          <w:szCs w:val="28"/>
        </w:rPr>
        <w:t>разработка, администрирование и защита базы данны</w:t>
      </w:r>
      <w:r w:rsidR="0034178B">
        <w:rPr>
          <w:sz w:val="28"/>
          <w:szCs w:val="28"/>
        </w:rPr>
        <w:t>х кадровой службы организации</w:t>
      </w:r>
      <w:r w:rsidR="008B3232">
        <w:rPr>
          <w:bCs/>
          <w:sz w:val="28"/>
          <w:szCs w:val="28"/>
        </w:rPr>
        <w:t>.</w:t>
      </w:r>
    </w:p>
    <w:p w:rsidR="006707BD" w:rsidRPr="0097634D" w:rsidRDefault="006707BD" w:rsidP="009E38D9">
      <w:pPr>
        <w:pStyle w:val="31"/>
        <w:spacing w:after="0"/>
        <w:ind w:left="0" w:firstLine="709"/>
        <w:rPr>
          <w:sz w:val="28"/>
          <w:szCs w:val="28"/>
        </w:rPr>
      </w:pPr>
      <w:r w:rsidRPr="0097634D">
        <w:rPr>
          <w:sz w:val="28"/>
          <w:szCs w:val="28"/>
        </w:rPr>
        <w:t xml:space="preserve">Для достижения поставленной цели были </w:t>
      </w:r>
      <w:r w:rsidR="00023687">
        <w:rPr>
          <w:sz w:val="28"/>
          <w:szCs w:val="28"/>
        </w:rPr>
        <w:t>реше</w:t>
      </w:r>
      <w:r w:rsidRPr="0097634D">
        <w:rPr>
          <w:sz w:val="28"/>
          <w:szCs w:val="28"/>
        </w:rPr>
        <w:t>ны следующие задачи:</w:t>
      </w:r>
    </w:p>
    <w:p w:rsidR="00DE7EED" w:rsidRPr="00DE7EED" w:rsidRDefault="00DE7EED" w:rsidP="009E38D9">
      <w:pPr>
        <w:pStyle w:val="ad"/>
        <w:spacing w:before="0" w:beforeAutospacing="0" w:after="0" w:afterAutospacing="0"/>
        <w:ind w:firstLine="709"/>
        <w:rPr>
          <w:sz w:val="28"/>
          <w:szCs w:val="28"/>
          <w:lang w:val="ru-RU" w:eastAsia="ko-KR"/>
        </w:rPr>
      </w:pPr>
      <w:r>
        <w:rPr>
          <w:sz w:val="28"/>
          <w:szCs w:val="28"/>
          <w:lang w:val="ru-RU" w:eastAsia="ko-KR"/>
        </w:rPr>
        <w:t>– проведен а</w:t>
      </w:r>
      <w:r w:rsidRPr="00DE7EED">
        <w:rPr>
          <w:sz w:val="28"/>
          <w:szCs w:val="28"/>
          <w:lang w:val="ru-RU" w:eastAsia="ko-KR"/>
        </w:rPr>
        <w:t>нализ предметной области</w:t>
      </w:r>
      <w:r w:rsidR="008E53E2">
        <w:rPr>
          <w:sz w:val="28"/>
          <w:szCs w:val="28"/>
          <w:lang w:val="ru-RU" w:eastAsia="ko-KR"/>
        </w:rPr>
        <w:t xml:space="preserve"> </w:t>
      </w:r>
      <w:r w:rsidR="0034178B">
        <w:rPr>
          <w:sz w:val="28"/>
          <w:szCs w:val="28"/>
          <w:lang w:val="ru-RU"/>
        </w:rPr>
        <w:t>кадровой службы организации</w:t>
      </w:r>
      <w:r>
        <w:rPr>
          <w:sz w:val="28"/>
          <w:szCs w:val="28"/>
          <w:lang w:val="ru-RU" w:eastAsia="ko-KR"/>
        </w:rPr>
        <w:t>;</w:t>
      </w:r>
    </w:p>
    <w:p w:rsidR="00DE7EED" w:rsidRPr="00DE7EED" w:rsidRDefault="00DE7EED" w:rsidP="009E38D9">
      <w:pPr>
        <w:pStyle w:val="ad"/>
        <w:spacing w:before="0" w:beforeAutospacing="0" w:after="0" w:afterAutospacing="0"/>
        <w:ind w:firstLine="709"/>
        <w:rPr>
          <w:sz w:val="28"/>
          <w:szCs w:val="28"/>
          <w:lang w:val="ru-RU" w:eastAsia="ko-KR"/>
        </w:rPr>
      </w:pPr>
      <w:r>
        <w:rPr>
          <w:sz w:val="28"/>
          <w:szCs w:val="28"/>
          <w:lang w:val="ru-RU" w:eastAsia="ko-KR"/>
        </w:rPr>
        <w:t>– п</w:t>
      </w:r>
      <w:r w:rsidRPr="00DE7EED">
        <w:rPr>
          <w:sz w:val="28"/>
          <w:szCs w:val="28"/>
          <w:lang w:val="ru-RU" w:eastAsia="ko-KR"/>
        </w:rPr>
        <w:t>остроен</w:t>
      </w:r>
      <w:r>
        <w:rPr>
          <w:sz w:val="28"/>
          <w:szCs w:val="28"/>
          <w:lang w:val="ru-RU" w:eastAsia="ko-KR"/>
        </w:rPr>
        <w:t>а</w:t>
      </w:r>
      <w:r w:rsidRPr="00DE7EED">
        <w:rPr>
          <w:sz w:val="28"/>
          <w:szCs w:val="28"/>
          <w:lang w:val="ru-RU" w:eastAsia="ko-KR"/>
        </w:rPr>
        <w:t xml:space="preserve"> концептуальн</w:t>
      </w:r>
      <w:r>
        <w:rPr>
          <w:sz w:val="28"/>
          <w:szCs w:val="28"/>
          <w:lang w:val="ru-RU" w:eastAsia="ko-KR"/>
        </w:rPr>
        <w:t>ая</w:t>
      </w:r>
      <w:r w:rsidRPr="00DE7EED">
        <w:rPr>
          <w:sz w:val="28"/>
          <w:szCs w:val="28"/>
          <w:lang w:val="ru-RU" w:eastAsia="ko-KR"/>
        </w:rPr>
        <w:t xml:space="preserve"> модел</w:t>
      </w:r>
      <w:r>
        <w:rPr>
          <w:sz w:val="28"/>
          <w:szCs w:val="28"/>
          <w:lang w:val="ru-RU" w:eastAsia="ko-KR"/>
        </w:rPr>
        <w:t>ь</w:t>
      </w:r>
      <w:r w:rsidRPr="00DE7EED">
        <w:rPr>
          <w:sz w:val="28"/>
          <w:szCs w:val="28"/>
          <w:lang w:val="ru-RU" w:eastAsia="ko-KR"/>
        </w:rPr>
        <w:t xml:space="preserve"> данных</w:t>
      </w:r>
      <w:r>
        <w:rPr>
          <w:sz w:val="28"/>
          <w:szCs w:val="28"/>
          <w:lang w:val="ru-RU" w:eastAsia="ko-KR"/>
        </w:rPr>
        <w:t>;</w:t>
      </w:r>
    </w:p>
    <w:p w:rsidR="00DE7EED" w:rsidRPr="00DE7EED" w:rsidRDefault="00DE7EED" w:rsidP="009E38D9">
      <w:pPr>
        <w:pStyle w:val="ad"/>
        <w:spacing w:before="0" w:beforeAutospacing="0" w:after="0" w:afterAutospacing="0"/>
        <w:ind w:firstLine="709"/>
        <w:rPr>
          <w:sz w:val="28"/>
          <w:szCs w:val="28"/>
          <w:lang w:val="ru-RU" w:eastAsia="ko-KR"/>
        </w:rPr>
      </w:pPr>
      <w:r>
        <w:rPr>
          <w:sz w:val="28"/>
          <w:szCs w:val="28"/>
          <w:lang w:val="ru-RU" w:eastAsia="ko-KR"/>
        </w:rPr>
        <w:t>– п</w:t>
      </w:r>
      <w:r w:rsidRPr="00DE7EED">
        <w:rPr>
          <w:sz w:val="28"/>
          <w:szCs w:val="28"/>
          <w:lang w:val="ru-RU" w:eastAsia="ko-KR"/>
        </w:rPr>
        <w:t>остроен</w:t>
      </w:r>
      <w:r>
        <w:rPr>
          <w:sz w:val="28"/>
          <w:szCs w:val="28"/>
          <w:lang w:val="ru-RU" w:eastAsia="ko-KR"/>
        </w:rPr>
        <w:t>а</w:t>
      </w:r>
      <w:r w:rsidRPr="00DE7EED">
        <w:rPr>
          <w:sz w:val="28"/>
          <w:szCs w:val="28"/>
          <w:lang w:val="ru-RU" w:eastAsia="ko-KR"/>
        </w:rPr>
        <w:t xml:space="preserve"> логическ</w:t>
      </w:r>
      <w:r>
        <w:rPr>
          <w:sz w:val="28"/>
          <w:szCs w:val="28"/>
          <w:lang w:val="ru-RU" w:eastAsia="ko-KR"/>
        </w:rPr>
        <w:t>ая</w:t>
      </w:r>
      <w:r w:rsidRPr="00DE7EED">
        <w:rPr>
          <w:sz w:val="28"/>
          <w:szCs w:val="28"/>
          <w:lang w:val="ru-RU" w:eastAsia="ko-KR"/>
        </w:rPr>
        <w:t xml:space="preserve"> модел</w:t>
      </w:r>
      <w:r>
        <w:rPr>
          <w:sz w:val="28"/>
          <w:szCs w:val="28"/>
          <w:lang w:val="ru-RU" w:eastAsia="ko-KR"/>
        </w:rPr>
        <w:t>ь</w:t>
      </w:r>
      <w:r w:rsidRPr="00DE7EED">
        <w:rPr>
          <w:sz w:val="28"/>
          <w:szCs w:val="28"/>
          <w:lang w:val="ru-RU" w:eastAsia="ko-KR"/>
        </w:rPr>
        <w:t xml:space="preserve"> данных</w:t>
      </w:r>
      <w:r>
        <w:rPr>
          <w:sz w:val="28"/>
          <w:szCs w:val="28"/>
          <w:lang w:val="ru-RU" w:eastAsia="ko-KR"/>
        </w:rPr>
        <w:t>;</w:t>
      </w:r>
    </w:p>
    <w:p w:rsidR="00DE7EED" w:rsidRPr="00DE7EED" w:rsidRDefault="00DE7EED" w:rsidP="009E38D9">
      <w:pPr>
        <w:pStyle w:val="ad"/>
        <w:spacing w:before="0" w:beforeAutospacing="0" w:after="0" w:afterAutospacing="0"/>
        <w:ind w:firstLine="709"/>
        <w:rPr>
          <w:sz w:val="28"/>
          <w:szCs w:val="28"/>
          <w:lang w:val="ru-RU" w:eastAsia="ko-KR"/>
        </w:rPr>
      </w:pPr>
      <w:r>
        <w:rPr>
          <w:sz w:val="28"/>
          <w:szCs w:val="28"/>
          <w:lang w:val="ru-RU" w:eastAsia="ko-KR"/>
        </w:rPr>
        <w:t>– п</w:t>
      </w:r>
      <w:r w:rsidRPr="00DE7EED">
        <w:rPr>
          <w:sz w:val="28"/>
          <w:szCs w:val="28"/>
          <w:lang w:val="ru-RU" w:eastAsia="ko-KR"/>
        </w:rPr>
        <w:t>остроен</w:t>
      </w:r>
      <w:r>
        <w:rPr>
          <w:sz w:val="28"/>
          <w:szCs w:val="28"/>
          <w:lang w:val="ru-RU" w:eastAsia="ko-KR"/>
        </w:rPr>
        <w:t>а</w:t>
      </w:r>
      <w:r w:rsidRPr="00DE7EED">
        <w:rPr>
          <w:sz w:val="28"/>
          <w:szCs w:val="28"/>
          <w:lang w:val="ru-RU" w:eastAsia="ko-KR"/>
        </w:rPr>
        <w:t xml:space="preserve"> физическ</w:t>
      </w:r>
      <w:r>
        <w:rPr>
          <w:sz w:val="28"/>
          <w:szCs w:val="28"/>
          <w:lang w:val="ru-RU" w:eastAsia="ko-KR"/>
        </w:rPr>
        <w:t>ая</w:t>
      </w:r>
      <w:r w:rsidRPr="00DE7EED">
        <w:rPr>
          <w:sz w:val="28"/>
          <w:szCs w:val="28"/>
          <w:lang w:val="ru-RU" w:eastAsia="ko-KR"/>
        </w:rPr>
        <w:t xml:space="preserve"> модел</w:t>
      </w:r>
      <w:r>
        <w:rPr>
          <w:sz w:val="28"/>
          <w:szCs w:val="28"/>
          <w:lang w:val="ru-RU" w:eastAsia="ko-KR"/>
        </w:rPr>
        <w:t>ь</w:t>
      </w:r>
      <w:r w:rsidRPr="00DE7EED">
        <w:rPr>
          <w:sz w:val="28"/>
          <w:szCs w:val="28"/>
          <w:lang w:val="ru-RU" w:eastAsia="ko-KR"/>
        </w:rPr>
        <w:t xml:space="preserve"> базы данных</w:t>
      </w:r>
    </w:p>
    <w:p w:rsidR="00DE7EED" w:rsidRPr="00DE7EED" w:rsidRDefault="00DE7EED" w:rsidP="009E38D9">
      <w:pPr>
        <w:pStyle w:val="ad"/>
        <w:spacing w:before="0" w:beforeAutospacing="0" w:after="0" w:afterAutospacing="0"/>
        <w:ind w:firstLine="709"/>
        <w:rPr>
          <w:sz w:val="28"/>
          <w:szCs w:val="28"/>
          <w:lang w:val="ru-RU" w:eastAsia="ko-KR"/>
        </w:rPr>
      </w:pPr>
      <w:r>
        <w:rPr>
          <w:sz w:val="28"/>
          <w:szCs w:val="28"/>
          <w:lang w:val="ru-RU" w:eastAsia="ko-KR"/>
        </w:rPr>
        <w:t>– с</w:t>
      </w:r>
      <w:r w:rsidRPr="00DE7EED">
        <w:rPr>
          <w:sz w:val="28"/>
          <w:szCs w:val="28"/>
          <w:lang w:val="ru-RU" w:eastAsia="ko-KR"/>
        </w:rPr>
        <w:t>оздан</w:t>
      </w:r>
      <w:r>
        <w:rPr>
          <w:sz w:val="28"/>
          <w:szCs w:val="28"/>
          <w:lang w:val="ru-RU" w:eastAsia="ko-KR"/>
        </w:rPr>
        <w:t>ы</w:t>
      </w:r>
      <w:r w:rsidRPr="00DE7EED">
        <w:rPr>
          <w:sz w:val="28"/>
          <w:szCs w:val="28"/>
          <w:lang w:val="ru-RU" w:eastAsia="ko-KR"/>
        </w:rPr>
        <w:t xml:space="preserve"> таблиц</w:t>
      </w:r>
      <w:r>
        <w:rPr>
          <w:sz w:val="28"/>
          <w:szCs w:val="28"/>
          <w:lang w:val="ru-RU" w:eastAsia="ko-KR"/>
        </w:rPr>
        <w:t>ы</w:t>
      </w:r>
      <w:r w:rsidRPr="00DE7EED">
        <w:rPr>
          <w:sz w:val="28"/>
          <w:szCs w:val="28"/>
          <w:lang w:val="ru-RU" w:eastAsia="ko-KR"/>
        </w:rPr>
        <w:t xml:space="preserve"> </w:t>
      </w:r>
      <w:r>
        <w:rPr>
          <w:sz w:val="28"/>
          <w:szCs w:val="28"/>
          <w:lang w:val="ru-RU" w:eastAsia="ko-KR"/>
        </w:rPr>
        <w:t xml:space="preserve">базы данных </w:t>
      </w:r>
      <w:r w:rsidRPr="00DE7EED">
        <w:rPr>
          <w:sz w:val="28"/>
          <w:szCs w:val="28"/>
          <w:lang w:val="ru-RU" w:eastAsia="ko-KR"/>
        </w:rPr>
        <w:t xml:space="preserve">и </w:t>
      </w:r>
      <w:r>
        <w:rPr>
          <w:sz w:val="28"/>
          <w:szCs w:val="28"/>
          <w:lang w:val="ru-RU" w:eastAsia="ko-KR"/>
        </w:rPr>
        <w:t xml:space="preserve">осуществлено </w:t>
      </w:r>
      <w:r w:rsidRPr="00DE7EED">
        <w:rPr>
          <w:sz w:val="28"/>
          <w:szCs w:val="28"/>
          <w:lang w:val="ru-RU" w:eastAsia="ko-KR"/>
        </w:rPr>
        <w:t>наполнение их информ</w:t>
      </w:r>
      <w:r w:rsidRPr="00DE7EED">
        <w:rPr>
          <w:sz w:val="28"/>
          <w:szCs w:val="28"/>
          <w:lang w:val="ru-RU" w:eastAsia="ko-KR"/>
        </w:rPr>
        <w:t>а</w:t>
      </w:r>
      <w:r w:rsidRPr="00DE7EED">
        <w:rPr>
          <w:sz w:val="28"/>
          <w:szCs w:val="28"/>
          <w:lang w:val="ru-RU" w:eastAsia="ko-KR"/>
        </w:rPr>
        <w:t>цией</w:t>
      </w:r>
      <w:r>
        <w:rPr>
          <w:sz w:val="28"/>
          <w:szCs w:val="28"/>
          <w:lang w:val="ru-RU" w:eastAsia="ko-KR"/>
        </w:rPr>
        <w:t>;</w:t>
      </w:r>
    </w:p>
    <w:p w:rsidR="00DE7EED" w:rsidRPr="0034178B" w:rsidRDefault="00DE7EED" w:rsidP="009E38D9">
      <w:pPr>
        <w:pStyle w:val="ad"/>
        <w:spacing w:before="0" w:beforeAutospacing="0" w:after="0" w:afterAutospacing="0"/>
        <w:ind w:firstLine="709"/>
        <w:rPr>
          <w:sz w:val="28"/>
          <w:szCs w:val="28"/>
          <w:lang w:val="ru-RU" w:eastAsia="ko-KR"/>
        </w:rPr>
      </w:pPr>
      <w:r>
        <w:rPr>
          <w:sz w:val="28"/>
          <w:szCs w:val="28"/>
          <w:lang w:val="ru-RU" w:eastAsia="ko-KR"/>
        </w:rPr>
        <w:t>– с</w:t>
      </w:r>
      <w:r w:rsidRPr="00DE7EED">
        <w:rPr>
          <w:sz w:val="28"/>
          <w:szCs w:val="28"/>
          <w:lang w:val="ru-RU" w:eastAsia="ko-KR"/>
        </w:rPr>
        <w:t>оздан</w:t>
      </w:r>
      <w:r>
        <w:rPr>
          <w:sz w:val="28"/>
          <w:szCs w:val="28"/>
          <w:lang w:val="ru-RU" w:eastAsia="ko-KR"/>
        </w:rPr>
        <w:t>ы</w:t>
      </w:r>
      <w:r w:rsidRPr="00DE7EED">
        <w:rPr>
          <w:sz w:val="28"/>
          <w:szCs w:val="28"/>
          <w:lang w:val="ru-RU" w:eastAsia="ko-KR"/>
        </w:rPr>
        <w:t xml:space="preserve"> хранимы</w:t>
      </w:r>
      <w:r>
        <w:rPr>
          <w:sz w:val="28"/>
          <w:szCs w:val="28"/>
          <w:lang w:val="ru-RU" w:eastAsia="ko-KR"/>
        </w:rPr>
        <w:t>е</w:t>
      </w:r>
      <w:r w:rsidRPr="00DE7EED">
        <w:rPr>
          <w:sz w:val="28"/>
          <w:szCs w:val="28"/>
          <w:lang w:val="ru-RU" w:eastAsia="ko-KR"/>
        </w:rPr>
        <w:t xml:space="preserve"> процедур</w:t>
      </w:r>
      <w:r>
        <w:rPr>
          <w:sz w:val="28"/>
          <w:szCs w:val="28"/>
          <w:lang w:val="ru-RU" w:eastAsia="ko-KR"/>
        </w:rPr>
        <w:t>ы</w:t>
      </w:r>
      <w:r w:rsidRPr="00DE7EED">
        <w:rPr>
          <w:sz w:val="28"/>
          <w:szCs w:val="28"/>
          <w:lang w:val="ru-RU" w:eastAsia="ko-KR"/>
        </w:rPr>
        <w:t xml:space="preserve"> и триггер</w:t>
      </w:r>
      <w:r>
        <w:rPr>
          <w:sz w:val="28"/>
          <w:szCs w:val="28"/>
          <w:lang w:val="ru-RU" w:eastAsia="ko-KR"/>
        </w:rPr>
        <w:t>ы</w:t>
      </w:r>
      <w:r w:rsidR="008E53E2">
        <w:rPr>
          <w:sz w:val="28"/>
          <w:szCs w:val="28"/>
          <w:lang w:val="ru-RU" w:eastAsia="ko-KR"/>
        </w:rPr>
        <w:t xml:space="preserve"> </w:t>
      </w:r>
      <w:r w:rsidR="0034178B" w:rsidRPr="00DB7BAC">
        <w:rPr>
          <w:i/>
          <w:sz w:val="28"/>
          <w:szCs w:val="28"/>
          <w:lang w:val="ru-RU" w:eastAsia="ko-KR"/>
        </w:rPr>
        <w:t>VAC_ORD</w:t>
      </w:r>
      <w:r w:rsidR="0034178B" w:rsidRPr="0034178B">
        <w:rPr>
          <w:sz w:val="28"/>
          <w:szCs w:val="28"/>
          <w:lang w:val="ru-RU" w:eastAsia="ko-KR"/>
        </w:rPr>
        <w:t xml:space="preserve">, </w:t>
      </w:r>
      <w:r w:rsidR="0034178B" w:rsidRPr="00DB7BAC">
        <w:rPr>
          <w:i/>
          <w:sz w:val="28"/>
          <w:szCs w:val="28"/>
          <w:lang w:val="en-US" w:eastAsia="ko-KR"/>
        </w:rPr>
        <w:t>MED</w:t>
      </w:r>
      <w:r w:rsidR="0034178B" w:rsidRPr="00DB7BAC">
        <w:rPr>
          <w:i/>
          <w:sz w:val="28"/>
          <w:szCs w:val="28"/>
          <w:lang w:val="ru-RU" w:eastAsia="ko-KR"/>
        </w:rPr>
        <w:t>_</w:t>
      </w:r>
      <w:r w:rsidR="0034178B" w:rsidRPr="00DB7BAC">
        <w:rPr>
          <w:i/>
          <w:sz w:val="28"/>
          <w:szCs w:val="28"/>
          <w:lang w:val="en-US" w:eastAsia="ko-KR"/>
        </w:rPr>
        <w:t>ORD</w:t>
      </w:r>
      <w:r w:rsidR="0034178B" w:rsidRPr="0034178B">
        <w:rPr>
          <w:sz w:val="28"/>
          <w:szCs w:val="28"/>
          <w:lang w:val="ru-RU" w:eastAsia="ko-KR"/>
        </w:rPr>
        <w:t xml:space="preserve">, </w:t>
      </w:r>
      <w:r w:rsidR="0034178B" w:rsidRPr="00DB7BAC">
        <w:rPr>
          <w:i/>
          <w:sz w:val="28"/>
          <w:szCs w:val="28"/>
          <w:lang w:val="en-US" w:eastAsia="ko-KR"/>
        </w:rPr>
        <w:t>TD</w:t>
      </w:r>
      <w:r w:rsidR="0034178B" w:rsidRPr="00DB7BAC">
        <w:rPr>
          <w:i/>
          <w:sz w:val="28"/>
          <w:szCs w:val="28"/>
          <w:lang w:val="ru-RU" w:eastAsia="ko-KR"/>
        </w:rPr>
        <w:t>_</w:t>
      </w:r>
      <w:r w:rsidR="0034178B" w:rsidRPr="00DB7BAC">
        <w:rPr>
          <w:i/>
          <w:sz w:val="28"/>
          <w:szCs w:val="28"/>
          <w:lang w:val="en-US" w:eastAsia="ko-KR"/>
        </w:rPr>
        <w:t>ORD</w:t>
      </w:r>
      <w:r w:rsidR="0034178B" w:rsidRPr="0034178B">
        <w:rPr>
          <w:sz w:val="28"/>
          <w:szCs w:val="28"/>
          <w:lang w:val="ru-RU" w:eastAsia="ko-KR"/>
        </w:rPr>
        <w:t>;</w:t>
      </w:r>
    </w:p>
    <w:p w:rsidR="001D3875" w:rsidRPr="00DE7EED" w:rsidRDefault="001D3875" w:rsidP="009E38D9">
      <w:pPr>
        <w:pStyle w:val="ad"/>
        <w:spacing w:before="0" w:beforeAutospacing="0" w:after="0" w:afterAutospacing="0"/>
        <w:ind w:firstLine="709"/>
        <w:rPr>
          <w:sz w:val="28"/>
          <w:szCs w:val="28"/>
          <w:lang w:val="ru-RU" w:eastAsia="ko-KR"/>
        </w:rPr>
      </w:pPr>
      <w:r>
        <w:rPr>
          <w:sz w:val="28"/>
          <w:szCs w:val="28"/>
          <w:lang w:val="ru-RU" w:eastAsia="ko-KR"/>
        </w:rPr>
        <w:t>– осуществлено администрирование базы данных;</w:t>
      </w:r>
    </w:p>
    <w:p w:rsidR="00DE7EED" w:rsidRPr="00DE7EED" w:rsidRDefault="00DE7EED" w:rsidP="009E38D9">
      <w:pPr>
        <w:pStyle w:val="ad"/>
        <w:spacing w:before="0" w:beforeAutospacing="0" w:after="0" w:afterAutospacing="0"/>
        <w:ind w:firstLine="709"/>
        <w:rPr>
          <w:sz w:val="28"/>
          <w:szCs w:val="28"/>
          <w:lang w:val="ru-RU" w:eastAsia="ko-KR"/>
        </w:rPr>
      </w:pPr>
      <w:r>
        <w:rPr>
          <w:sz w:val="28"/>
          <w:szCs w:val="28"/>
          <w:lang w:val="ru-RU" w:eastAsia="ko-KR"/>
        </w:rPr>
        <w:t>– п</w:t>
      </w:r>
      <w:r w:rsidRPr="00DE7EED">
        <w:rPr>
          <w:sz w:val="28"/>
          <w:szCs w:val="28"/>
          <w:lang w:val="ru-RU" w:eastAsia="ko-KR"/>
        </w:rPr>
        <w:t>остроен</w:t>
      </w:r>
      <w:r>
        <w:rPr>
          <w:sz w:val="28"/>
          <w:szCs w:val="28"/>
          <w:lang w:val="ru-RU" w:eastAsia="ko-KR"/>
        </w:rPr>
        <w:t>а</w:t>
      </w:r>
      <w:r w:rsidRPr="00DE7EED">
        <w:rPr>
          <w:sz w:val="28"/>
          <w:szCs w:val="28"/>
          <w:lang w:val="ru-RU" w:eastAsia="ko-KR"/>
        </w:rPr>
        <w:t xml:space="preserve"> системы защиты базы данных</w:t>
      </w:r>
      <w:r>
        <w:rPr>
          <w:sz w:val="28"/>
          <w:szCs w:val="28"/>
          <w:lang w:val="ru-RU" w:eastAsia="ko-KR"/>
        </w:rPr>
        <w:t>;</w:t>
      </w:r>
    </w:p>
    <w:p w:rsidR="00D17E06" w:rsidRDefault="00DE7EED" w:rsidP="009E38D9">
      <w:pPr>
        <w:pStyle w:val="ad"/>
        <w:spacing w:before="0" w:beforeAutospacing="0" w:after="0" w:afterAutospacing="0"/>
        <w:ind w:firstLine="709"/>
        <w:rPr>
          <w:sz w:val="28"/>
          <w:szCs w:val="28"/>
          <w:lang w:val="ru-RU" w:eastAsia="ko-KR"/>
        </w:rPr>
      </w:pPr>
      <w:r>
        <w:rPr>
          <w:sz w:val="28"/>
          <w:szCs w:val="28"/>
          <w:lang w:val="ru-RU" w:eastAsia="ko-KR"/>
        </w:rPr>
        <w:t>– осуществлено т</w:t>
      </w:r>
      <w:r w:rsidRPr="00DE7EED">
        <w:rPr>
          <w:sz w:val="28"/>
          <w:szCs w:val="28"/>
          <w:lang w:val="ru-RU" w:eastAsia="ko-KR"/>
        </w:rPr>
        <w:t>естирование базы данных</w:t>
      </w:r>
      <w:r w:rsidR="00764126">
        <w:rPr>
          <w:sz w:val="28"/>
          <w:szCs w:val="28"/>
          <w:lang w:val="ru-RU" w:eastAsia="ko-KR"/>
        </w:rPr>
        <w:t>.</w:t>
      </w:r>
      <w:r w:rsidR="00D17E06">
        <w:rPr>
          <w:sz w:val="28"/>
          <w:szCs w:val="28"/>
          <w:lang w:val="ru-RU" w:eastAsia="ko-KR"/>
        </w:rPr>
        <w:t xml:space="preserve"> </w:t>
      </w:r>
    </w:p>
    <w:p w:rsidR="006707BD" w:rsidRPr="00F75125" w:rsidRDefault="001D5E89" w:rsidP="00764126">
      <w:pPr>
        <w:pStyle w:val="ad"/>
        <w:spacing w:before="0" w:beforeAutospacing="0" w:after="0" w:afterAutospacing="0"/>
        <w:ind w:firstLine="709"/>
        <w:rPr>
          <w:sz w:val="28"/>
          <w:szCs w:val="28"/>
          <w:highlight w:val="cyan"/>
          <w:lang w:val="ru-RU"/>
        </w:rPr>
      </w:pPr>
      <w:r w:rsidRPr="00F75125">
        <w:rPr>
          <w:sz w:val="28"/>
          <w:szCs w:val="28"/>
          <w:highlight w:val="cyan"/>
          <w:lang w:val="ru-RU"/>
        </w:rPr>
        <w:t>В результате прохождения практики я приобрела следующие умения и н</w:t>
      </w:r>
      <w:r w:rsidRPr="00F75125">
        <w:rPr>
          <w:sz w:val="28"/>
          <w:szCs w:val="28"/>
          <w:highlight w:val="cyan"/>
          <w:lang w:val="ru-RU"/>
        </w:rPr>
        <w:t>а</w:t>
      </w:r>
      <w:r w:rsidRPr="00F75125">
        <w:rPr>
          <w:sz w:val="28"/>
          <w:szCs w:val="28"/>
          <w:highlight w:val="cyan"/>
          <w:lang w:val="ru-RU"/>
        </w:rPr>
        <w:t>выки:</w:t>
      </w:r>
    </w:p>
    <w:p w:rsidR="001D5E89" w:rsidRPr="00F75125" w:rsidRDefault="001D5E89" w:rsidP="00764126">
      <w:pPr>
        <w:pStyle w:val="ad"/>
        <w:spacing w:before="0" w:beforeAutospacing="0" w:after="0" w:afterAutospacing="0"/>
        <w:ind w:firstLine="709"/>
        <w:rPr>
          <w:sz w:val="28"/>
          <w:szCs w:val="28"/>
          <w:highlight w:val="cyan"/>
          <w:lang w:val="ru-RU"/>
        </w:rPr>
      </w:pPr>
      <w:r w:rsidRPr="00F75125">
        <w:rPr>
          <w:sz w:val="28"/>
          <w:szCs w:val="28"/>
          <w:highlight w:val="cyan"/>
          <w:lang w:val="ru-RU"/>
        </w:rPr>
        <w:t>- умение строить концептуальную модель данных (Приложение А);</w:t>
      </w:r>
    </w:p>
    <w:p w:rsidR="001D5E89" w:rsidRPr="001D5E89" w:rsidRDefault="00F75125" w:rsidP="00764126">
      <w:pPr>
        <w:pStyle w:val="ad"/>
        <w:spacing w:before="0" w:beforeAutospacing="0" w:after="0" w:afterAutospacing="0"/>
        <w:ind w:firstLine="709"/>
        <w:rPr>
          <w:sz w:val="28"/>
          <w:szCs w:val="28"/>
          <w:lang w:val="ru-RU"/>
        </w:rPr>
      </w:pPr>
      <w:r w:rsidRPr="00F75125">
        <w:rPr>
          <w:sz w:val="28"/>
          <w:szCs w:val="28"/>
          <w:highlight w:val="cyan"/>
          <w:lang w:val="ru-RU"/>
        </w:rPr>
        <w:t>- умение создавать базы данных (Приложение Б) и т.</w:t>
      </w:r>
      <w:r w:rsidR="003A1108">
        <w:rPr>
          <w:sz w:val="28"/>
          <w:szCs w:val="28"/>
          <w:highlight w:val="cyan"/>
          <w:lang w:val="ru-RU"/>
        </w:rPr>
        <w:t xml:space="preserve"> </w:t>
      </w:r>
      <w:r w:rsidRPr="00F75125">
        <w:rPr>
          <w:sz w:val="28"/>
          <w:szCs w:val="28"/>
          <w:highlight w:val="cyan"/>
          <w:lang w:val="ru-RU"/>
        </w:rPr>
        <w:t>д.</w:t>
      </w:r>
    </w:p>
    <w:p w:rsidR="006707BD" w:rsidRPr="009E0D96" w:rsidRDefault="006707BD" w:rsidP="00563D57">
      <w:pPr>
        <w:tabs>
          <w:tab w:val="left" w:pos="709"/>
          <w:tab w:val="center" w:pos="6663"/>
          <w:tab w:val="left" w:pos="9923"/>
        </w:tabs>
        <w:spacing w:after="120"/>
        <w:rPr>
          <w:sz w:val="16"/>
          <w:szCs w:val="16"/>
        </w:rPr>
      </w:pPr>
    </w:p>
    <w:sectPr w:rsidR="006707BD" w:rsidRPr="009E0D96" w:rsidSect="00705A97">
      <w:headerReference w:type="default" r:id="rId7"/>
      <w:pgSz w:w="11906" w:h="16838"/>
      <w:pgMar w:top="567" w:right="567" w:bottom="567" w:left="1418" w:header="142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916" w:rsidRDefault="00281916">
      <w:r>
        <w:separator/>
      </w:r>
    </w:p>
  </w:endnote>
  <w:endnote w:type="continuationSeparator" w:id="0">
    <w:p w:rsidR="00281916" w:rsidRDefault="002819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916" w:rsidRDefault="00281916">
      <w:r>
        <w:separator/>
      </w:r>
    </w:p>
  </w:footnote>
  <w:footnote w:type="continuationSeparator" w:id="0">
    <w:p w:rsidR="00281916" w:rsidRDefault="002819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0DB" w:rsidRDefault="008A7067">
    <w:pPr>
      <w:pStyle w:val="a6"/>
    </w:pPr>
    <w:r>
      <w:rPr>
        <w:noProof/>
        <w:lang w:val="ru-RU" w:eastAsia="ru-RU"/>
      </w:rPr>
      <w:pict>
        <v:rect id="Rectangle 1" o:spid="_x0000_s4097" style="position:absolute;left:0;text-align:left;margin-left:56.8pt;margin-top:14.2pt;width:524.4pt;height:813.55pt;z-index: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" filled="f" strokeweight="1.5pt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D141C"/>
    <w:multiLevelType w:val="hybridMultilevel"/>
    <w:tmpl w:val="7592C8C0"/>
    <w:lvl w:ilvl="0" w:tplc="7A800B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E7690A"/>
    <w:multiLevelType w:val="hybridMultilevel"/>
    <w:tmpl w:val="F9D2A2EE"/>
    <w:lvl w:ilvl="0" w:tplc="7A800B20">
      <w:start w:val="1"/>
      <w:numFmt w:val="bullet"/>
      <w:lvlText w:val=""/>
      <w:lvlJc w:val="left"/>
      <w:pPr>
        <w:ind w:left="8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8073298"/>
    <w:multiLevelType w:val="hybridMultilevel"/>
    <w:tmpl w:val="520E717A"/>
    <w:lvl w:ilvl="0" w:tplc="5478D5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834C86"/>
    <w:multiLevelType w:val="hybridMultilevel"/>
    <w:tmpl w:val="CEC2A438"/>
    <w:lvl w:ilvl="0" w:tplc="7A800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839E5"/>
    <w:multiLevelType w:val="hybridMultilevel"/>
    <w:tmpl w:val="85FEC830"/>
    <w:lvl w:ilvl="0" w:tplc="6106838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0E7016B4"/>
    <w:multiLevelType w:val="hybridMultilevel"/>
    <w:tmpl w:val="58DEA78A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0A25511"/>
    <w:multiLevelType w:val="multilevel"/>
    <w:tmpl w:val="66A438A8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7">
    <w:nsid w:val="17A71682"/>
    <w:multiLevelType w:val="multilevel"/>
    <w:tmpl w:val="45D6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AF75AC"/>
    <w:multiLevelType w:val="hybridMultilevel"/>
    <w:tmpl w:val="07407C9E"/>
    <w:lvl w:ilvl="0" w:tplc="7A800B20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9">
    <w:nsid w:val="1E2C3704"/>
    <w:multiLevelType w:val="hybridMultilevel"/>
    <w:tmpl w:val="BC8E1F90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497B99"/>
    <w:multiLevelType w:val="hybridMultilevel"/>
    <w:tmpl w:val="FD9E2E28"/>
    <w:lvl w:ilvl="0" w:tplc="7A800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F07E45"/>
    <w:multiLevelType w:val="hybridMultilevel"/>
    <w:tmpl w:val="CE32E4C4"/>
    <w:lvl w:ilvl="0" w:tplc="7A800B2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84632C6"/>
    <w:multiLevelType w:val="hybridMultilevel"/>
    <w:tmpl w:val="363295EA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C4040CE"/>
    <w:multiLevelType w:val="hybridMultilevel"/>
    <w:tmpl w:val="DC68322E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CB0248D"/>
    <w:multiLevelType w:val="hybridMultilevel"/>
    <w:tmpl w:val="BCD60464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D59628C"/>
    <w:multiLevelType w:val="hybridMultilevel"/>
    <w:tmpl w:val="CF660638"/>
    <w:lvl w:ilvl="0" w:tplc="7A800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0D420B"/>
    <w:multiLevelType w:val="hybridMultilevel"/>
    <w:tmpl w:val="C27E0CFA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E2E19CA"/>
    <w:multiLevelType w:val="hybridMultilevel"/>
    <w:tmpl w:val="25440774"/>
    <w:lvl w:ilvl="0" w:tplc="7A800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C471DD"/>
    <w:multiLevelType w:val="hybridMultilevel"/>
    <w:tmpl w:val="0E563F9C"/>
    <w:lvl w:ilvl="0" w:tplc="65EEEFA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4635221"/>
    <w:multiLevelType w:val="hybridMultilevel"/>
    <w:tmpl w:val="15E67594"/>
    <w:name w:val="WW8Num31022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73C1732"/>
    <w:multiLevelType w:val="multilevel"/>
    <w:tmpl w:val="3BCA09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295C98"/>
    <w:multiLevelType w:val="hybridMultilevel"/>
    <w:tmpl w:val="EF204A96"/>
    <w:lvl w:ilvl="0" w:tplc="7A800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352881"/>
    <w:multiLevelType w:val="multilevel"/>
    <w:tmpl w:val="3496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862A53"/>
    <w:multiLevelType w:val="multilevel"/>
    <w:tmpl w:val="E9EA3248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24">
    <w:nsid w:val="4BB22141"/>
    <w:multiLevelType w:val="hybridMultilevel"/>
    <w:tmpl w:val="3D8226BC"/>
    <w:lvl w:ilvl="0" w:tplc="451A7C2A">
      <w:start w:val="1"/>
      <w:numFmt w:val="decimal"/>
      <w:lvlText w:val="%1"/>
      <w:lvlJc w:val="left"/>
      <w:pPr>
        <w:ind w:left="1637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C022164"/>
    <w:multiLevelType w:val="hybridMultilevel"/>
    <w:tmpl w:val="459E43BE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C12180A"/>
    <w:multiLevelType w:val="hybridMultilevel"/>
    <w:tmpl w:val="D99815A6"/>
    <w:lvl w:ilvl="0" w:tplc="7A800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3044A4"/>
    <w:multiLevelType w:val="hybridMultilevel"/>
    <w:tmpl w:val="7C7E7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E637BDD"/>
    <w:multiLevelType w:val="hybridMultilevel"/>
    <w:tmpl w:val="219EF79C"/>
    <w:lvl w:ilvl="0" w:tplc="FC968FA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>
    <w:nsid w:val="51FA3198"/>
    <w:multiLevelType w:val="hybridMultilevel"/>
    <w:tmpl w:val="83CA7082"/>
    <w:lvl w:ilvl="0" w:tplc="7A800B2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3FB7BF8"/>
    <w:multiLevelType w:val="hybridMultilevel"/>
    <w:tmpl w:val="5F8E3F86"/>
    <w:lvl w:ilvl="0" w:tplc="0419000F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3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5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  <w:rPr>
        <w:rFonts w:cs="Times New Roman"/>
      </w:rPr>
    </w:lvl>
  </w:abstractNum>
  <w:abstractNum w:abstractNumId="31">
    <w:nsid w:val="567812BA"/>
    <w:multiLevelType w:val="hybridMultilevel"/>
    <w:tmpl w:val="528C4B58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E18771F"/>
    <w:multiLevelType w:val="hybridMultilevel"/>
    <w:tmpl w:val="445CD8C0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1E602F2"/>
    <w:multiLevelType w:val="hybridMultilevel"/>
    <w:tmpl w:val="3E7C86C4"/>
    <w:lvl w:ilvl="0" w:tplc="F892AD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274D40"/>
    <w:multiLevelType w:val="hybridMultilevel"/>
    <w:tmpl w:val="8BA81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51B03E2"/>
    <w:multiLevelType w:val="hybridMultilevel"/>
    <w:tmpl w:val="574A2DB2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97C051C"/>
    <w:multiLevelType w:val="hybridMultilevel"/>
    <w:tmpl w:val="5F8E3F86"/>
    <w:lvl w:ilvl="0" w:tplc="0419000F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3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5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  <w:rPr>
        <w:rFonts w:cs="Times New Roman"/>
      </w:rPr>
    </w:lvl>
  </w:abstractNum>
  <w:abstractNum w:abstractNumId="37">
    <w:nsid w:val="6A906825"/>
    <w:multiLevelType w:val="multilevel"/>
    <w:tmpl w:val="CD42D9F6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cs="Times New Roman" w:hint="default"/>
      </w:rPr>
    </w:lvl>
  </w:abstractNum>
  <w:abstractNum w:abstractNumId="38">
    <w:nsid w:val="6C0E205D"/>
    <w:multiLevelType w:val="multilevel"/>
    <w:tmpl w:val="9364FF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F05B34"/>
    <w:multiLevelType w:val="hybridMultilevel"/>
    <w:tmpl w:val="6518E6FE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1302137"/>
    <w:multiLevelType w:val="hybridMultilevel"/>
    <w:tmpl w:val="DF36B92E"/>
    <w:lvl w:ilvl="0" w:tplc="7A800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52262E"/>
    <w:multiLevelType w:val="hybridMultilevel"/>
    <w:tmpl w:val="C0703E6E"/>
    <w:lvl w:ilvl="0" w:tplc="F8A6A960">
      <w:start w:val="1"/>
      <w:numFmt w:val="bullet"/>
      <w:lvlText w:val="—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8313F88"/>
    <w:multiLevelType w:val="multilevel"/>
    <w:tmpl w:val="A606DF2C"/>
    <w:lvl w:ilvl="0">
      <w:start w:val="1"/>
      <w:numFmt w:val="decimal"/>
      <w:lvlText w:val="%1"/>
      <w:lvlJc w:val="left"/>
      <w:pPr>
        <w:ind w:left="8172" w:hanging="375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8172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8517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8877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887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923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923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959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9957" w:hanging="2160"/>
      </w:pPr>
      <w:rPr>
        <w:rFonts w:cs="Times New Roman" w:hint="default"/>
      </w:rPr>
    </w:lvl>
  </w:abstractNum>
  <w:abstractNum w:abstractNumId="43">
    <w:nsid w:val="7A2373CD"/>
    <w:multiLevelType w:val="multilevel"/>
    <w:tmpl w:val="C3D6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CF0A9B"/>
    <w:multiLevelType w:val="hybridMultilevel"/>
    <w:tmpl w:val="1C1A7E0C"/>
    <w:lvl w:ilvl="0" w:tplc="7A800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44"/>
  </w:num>
  <w:num w:numId="5">
    <w:abstractNumId w:val="15"/>
  </w:num>
  <w:num w:numId="6">
    <w:abstractNumId w:val="10"/>
  </w:num>
  <w:num w:numId="7">
    <w:abstractNumId w:val="26"/>
  </w:num>
  <w:num w:numId="8">
    <w:abstractNumId w:val="40"/>
  </w:num>
  <w:num w:numId="9">
    <w:abstractNumId w:val="3"/>
  </w:num>
  <w:num w:numId="10">
    <w:abstractNumId w:val="21"/>
  </w:num>
  <w:num w:numId="11">
    <w:abstractNumId w:val="8"/>
  </w:num>
  <w:num w:numId="12">
    <w:abstractNumId w:val="38"/>
  </w:num>
  <w:num w:numId="13">
    <w:abstractNumId w:val="20"/>
  </w:num>
  <w:num w:numId="14">
    <w:abstractNumId w:val="11"/>
  </w:num>
  <w:num w:numId="15">
    <w:abstractNumId w:val="30"/>
  </w:num>
  <w:num w:numId="16">
    <w:abstractNumId w:val="36"/>
  </w:num>
  <w:num w:numId="17">
    <w:abstractNumId w:val="29"/>
  </w:num>
  <w:num w:numId="18">
    <w:abstractNumId w:val="37"/>
  </w:num>
  <w:num w:numId="19">
    <w:abstractNumId w:val="2"/>
  </w:num>
  <w:num w:numId="20">
    <w:abstractNumId w:val="4"/>
  </w:num>
  <w:num w:numId="21">
    <w:abstractNumId w:val="18"/>
  </w:num>
  <w:num w:numId="22">
    <w:abstractNumId w:val="7"/>
  </w:num>
  <w:num w:numId="23">
    <w:abstractNumId w:val="22"/>
  </w:num>
  <w:num w:numId="24">
    <w:abstractNumId w:val="27"/>
  </w:num>
  <w:num w:numId="25">
    <w:abstractNumId w:val="31"/>
  </w:num>
  <w:num w:numId="26">
    <w:abstractNumId w:val="6"/>
  </w:num>
  <w:num w:numId="27">
    <w:abstractNumId w:val="23"/>
  </w:num>
  <w:num w:numId="28">
    <w:abstractNumId w:val="42"/>
  </w:num>
  <w:num w:numId="29">
    <w:abstractNumId w:val="39"/>
  </w:num>
  <w:num w:numId="30">
    <w:abstractNumId w:val="34"/>
  </w:num>
  <w:num w:numId="31">
    <w:abstractNumId w:val="32"/>
  </w:num>
  <w:num w:numId="32">
    <w:abstractNumId w:val="9"/>
  </w:num>
  <w:num w:numId="33">
    <w:abstractNumId w:val="5"/>
  </w:num>
  <w:num w:numId="34">
    <w:abstractNumId w:val="12"/>
  </w:num>
  <w:num w:numId="35">
    <w:abstractNumId w:val="16"/>
  </w:num>
  <w:num w:numId="36">
    <w:abstractNumId w:val="25"/>
  </w:num>
  <w:num w:numId="37">
    <w:abstractNumId w:val="24"/>
  </w:num>
  <w:num w:numId="38">
    <w:abstractNumId w:val="33"/>
  </w:num>
  <w:num w:numId="39">
    <w:abstractNumId w:val="43"/>
  </w:num>
  <w:num w:numId="40">
    <w:abstractNumId w:val="28"/>
  </w:num>
  <w:num w:numId="41">
    <w:abstractNumId w:val="13"/>
  </w:num>
  <w:num w:numId="42">
    <w:abstractNumId w:val="41"/>
  </w:num>
  <w:num w:numId="43">
    <w:abstractNumId w:val="35"/>
  </w:num>
  <w:num w:numId="44">
    <w:abstractNumId w:val="1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attachedTemplate r:id="rId1"/>
  <w:stylePaneFormatFilter w:val="3F01"/>
  <w:defaultTabStop w:val="709"/>
  <w:autoHyphenation/>
  <w:drawingGridHorizontalSpacing w:val="120"/>
  <w:drawingGridVerticalSpacing w:val="284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63D57"/>
    <w:rsid w:val="000032AC"/>
    <w:rsid w:val="0000334E"/>
    <w:rsid w:val="000039C3"/>
    <w:rsid w:val="00004102"/>
    <w:rsid w:val="00005369"/>
    <w:rsid w:val="000053DD"/>
    <w:rsid w:val="0001529B"/>
    <w:rsid w:val="00020DDE"/>
    <w:rsid w:val="0002128A"/>
    <w:rsid w:val="000216B8"/>
    <w:rsid w:val="000225D3"/>
    <w:rsid w:val="000229D7"/>
    <w:rsid w:val="00023687"/>
    <w:rsid w:val="00023A99"/>
    <w:rsid w:val="00026478"/>
    <w:rsid w:val="00031048"/>
    <w:rsid w:val="00033700"/>
    <w:rsid w:val="000339B8"/>
    <w:rsid w:val="00036AEF"/>
    <w:rsid w:val="00044AB0"/>
    <w:rsid w:val="000470B5"/>
    <w:rsid w:val="00050402"/>
    <w:rsid w:val="00052094"/>
    <w:rsid w:val="00054E03"/>
    <w:rsid w:val="00055155"/>
    <w:rsid w:val="00055C61"/>
    <w:rsid w:val="00056DB7"/>
    <w:rsid w:val="000605F9"/>
    <w:rsid w:val="00060716"/>
    <w:rsid w:val="000616CB"/>
    <w:rsid w:val="000619B2"/>
    <w:rsid w:val="00061DC7"/>
    <w:rsid w:val="00061FA8"/>
    <w:rsid w:val="0006303E"/>
    <w:rsid w:val="00064070"/>
    <w:rsid w:val="00067862"/>
    <w:rsid w:val="00067A9A"/>
    <w:rsid w:val="00067E82"/>
    <w:rsid w:val="00071CD9"/>
    <w:rsid w:val="0007487F"/>
    <w:rsid w:val="00074A60"/>
    <w:rsid w:val="00074EC2"/>
    <w:rsid w:val="0007781C"/>
    <w:rsid w:val="000779E9"/>
    <w:rsid w:val="000830A1"/>
    <w:rsid w:val="00083D71"/>
    <w:rsid w:val="00085A5E"/>
    <w:rsid w:val="000908F4"/>
    <w:rsid w:val="00091513"/>
    <w:rsid w:val="00091F4A"/>
    <w:rsid w:val="000937EC"/>
    <w:rsid w:val="0009597C"/>
    <w:rsid w:val="000A18DA"/>
    <w:rsid w:val="000A2285"/>
    <w:rsid w:val="000A3382"/>
    <w:rsid w:val="000A4214"/>
    <w:rsid w:val="000A554E"/>
    <w:rsid w:val="000A6769"/>
    <w:rsid w:val="000A7EFD"/>
    <w:rsid w:val="000B4DBF"/>
    <w:rsid w:val="000B644B"/>
    <w:rsid w:val="000B79E9"/>
    <w:rsid w:val="000C0174"/>
    <w:rsid w:val="000C0966"/>
    <w:rsid w:val="000C1B75"/>
    <w:rsid w:val="000C2315"/>
    <w:rsid w:val="000C309C"/>
    <w:rsid w:val="000C48C2"/>
    <w:rsid w:val="000C59C4"/>
    <w:rsid w:val="000C5E59"/>
    <w:rsid w:val="000E03C7"/>
    <w:rsid w:val="000E0B73"/>
    <w:rsid w:val="000E0C54"/>
    <w:rsid w:val="000E27CD"/>
    <w:rsid w:val="000E3A9C"/>
    <w:rsid w:val="000E7240"/>
    <w:rsid w:val="000F09F4"/>
    <w:rsid w:val="000F0F04"/>
    <w:rsid w:val="000F4B22"/>
    <w:rsid w:val="000F5782"/>
    <w:rsid w:val="000F6055"/>
    <w:rsid w:val="000F7478"/>
    <w:rsid w:val="0010164F"/>
    <w:rsid w:val="00102C7A"/>
    <w:rsid w:val="00103452"/>
    <w:rsid w:val="0010393C"/>
    <w:rsid w:val="00103B70"/>
    <w:rsid w:val="00104F5E"/>
    <w:rsid w:val="00105F32"/>
    <w:rsid w:val="00106745"/>
    <w:rsid w:val="00106C99"/>
    <w:rsid w:val="00113D3A"/>
    <w:rsid w:val="001149C5"/>
    <w:rsid w:val="00120582"/>
    <w:rsid w:val="00125EA0"/>
    <w:rsid w:val="00126D4B"/>
    <w:rsid w:val="001340D1"/>
    <w:rsid w:val="0013447E"/>
    <w:rsid w:val="001370F7"/>
    <w:rsid w:val="0014021E"/>
    <w:rsid w:val="001403C9"/>
    <w:rsid w:val="00140FCF"/>
    <w:rsid w:val="00141E12"/>
    <w:rsid w:val="00142232"/>
    <w:rsid w:val="001445D4"/>
    <w:rsid w:val="001454D5"/>
    <w:rsid w:val="00150168"/>
    <w:rsid w:val="0015335A"/>
    <w:rsid w:val="00155FE2"/>
    <w:rsid w:val="001603CE"/>
    <w:rsid w:val="0016451C"/>
    <w:rsid w:val="00166DA9"/>
    <w:rsid w:val="00171611"/>
    <w:rsid w:val="00172B5C"/>
    <w:rsid w:val="00173C7F"/>
    <w:rsid w:val="00181797"/>
    <w:rsid w:val="00181FFF"/>
    <w:rsid w:val="00184238"/>
    <w:rsid w:val="00186289"/>
    <w:rsid w:val="00187C6A"/>
    <w:rsid w:val="001905A3"/>
    <w:rsid w:val="001955EC"/>
    <w:rsid w:val="00196CA1"/>
    <w:rsid w:val="00197D42"/>
    <w:rsid w:val="001A2DAE"/>
    <w:rsid w:val="001A317E"/>
    <w:rsid w:val="001B0ED7"/>
    <w:rsid w:val="001B586B"/>
    <w:rsid w:val="001B7004"/>
    <w:rsid w:val="001B7765"/>
    <w:rsid w:val="001C1125"/>
    <w:rsid w:val="001C2A45"/>
    <w:rsid w:val="001C2FD1"/>
    <w:rsid w:val="001C32EF"/>
    <w:rsid w:val="001C421B"/>
    <w:rsid w:val="001C46C7"/>
    <w:rsid w:val="001C471B"/>
    <w:rsid w:val="001C51B1"/>
    <w:rsid w:val="001D135F"/>
    <w:rsid w:val="001D1825"/>
    <w:rsid w:val="001D3875"/>
    <w:rsid w:val="001D5E89"/>
    <w:rsid w:val="001E0A36"/>
    <w:rsid w:val="001E5D8D"/>
    <w:rsid w:val="001E658D"/>
    <w:rsid w:val="001E6648"/>
    <w:rsid w:val="001E6E18"/>
    <w:rsid w:val="001F50CC"/>
    <w:rsid w:val="001F51D0"/>
    <w:rsid w:val="001F622F"/>
    <w:rsid w:val="001F73DC"/>
    <w:rsid w:val="00201392"/>
    <w:rsid w:val="00206454"/>
    <w:rsid w:val="00207264"/>
    <w:rsid w:val="00207654"/>
    <w:rsid w:val="00207D60"/>
    <w:rsid w:val="00213ADC"/>
    <w:rsid w:val="00216242"/>
    <w:rsid w:val="00217C03"/>
    <w:rsid w:val="00221D77"/>
    <w:rsid w:val="00222258"/>
    <w:rsid w:val="00222764"/>
    <w:rsid w:val="00226F56"/>
    <w:rsid w:val="00231B4F"/>
    <w:rsid w:val="00232AB1"/>
    <w:rsid w:val="00236364"/>
    <w:rsid w:val="00237C72"/>
    <w:rsid w:val="002402B0"/>
    <w:rsid w:val="002406F4"/>
    <w:rsid w:val="00240BA1"/>
    <w:rsid w:val="00240DE7"/>
    <w:rsid w:val="00240DED"/>
    <w:rsid w:val="002411F8"/>
    <w:rsid w:val="00241E26"/>
    <w:rsid w:val="002426B4"/>
    <w:rsid w:val="00242E7A"/>
    <w:rsid w:val="00245238"/>
    <w:rsid w:val="00246578"/>
    <w:rsid w:val="0024686E"/>
    <w:rsid w:val="0024753F"/>
    <w:rsid w:val="00250204"/>
    <w:rsid w:val="002517B0"/>
    <w:rsid w:val="00252614"/>
    <w:rsid w:val="00252EEC"/>
    <w:rsid w:val="00254F34"/>
    <w:rsid w:val="0025639E"/>
    <w:rsid w:val="00256A06"/>
    <w:rsid w:val="00257092"/>
    <w:rsid w:val="00257C75"/>
    <w:rsid w:val="00260C69"/>
    <w:rsid w:val="00260CC2"/>
    <w:rsid w:val="002621B8"/>
    <w:rsid w:val="00262758"/>
    <w:rsid w:val="00265A3A"/>
    <w:rsid w:val="0026663F"/>
    <w:rsid w:val="002704B0"/>
    <w:rsid w:val="00272C75"/>
    <w:rsid w:val="00276E67"/>
    <w:rsid w:val="00280F6B"/>
    <w:rsid w:val="00281046"/>
    <w:rsid w:val="00281916"/>
    <w:rsid w:val="0028192F"/>
    <w:rsid w:val="002826D9"/>
    <w:rsid w:val="00283A8F"/>
    <w:rsid w:val="00286477"/>
    <w:rsid w:val="00286FCE"/>
    <w:rsid w:val="00290D06"/>
    <w:rsid w:val="002928ED"/>
    <w:rsid w:val="0029430B"/>
    <w:rsid w:val="00296072"/>
    <w:rsid w:val="00296A0E"/>
    <w:rsid w:val="00296DA6"/>
    <w:rsid w:val="0029781D"/>
    <w:rsid w:val="002A0540"/>
    <w:rsid w:val="002B1AD7"/>
    <w:rsid w:val="002B29B3"/>
    <w:rsid w:val="002B3AEA"/>
    <w:rsid w:val="002B3D33"/>
    <w:rsid w:val="002B4976"/>
    <w:rsid w:val="002B523C"/>
    <w:rsid w:val="002B6090"/>
    <w:rsid w:val="002B70E2"/>
    <w:rsid w:val="002B79E9"/>
    <w:rsid w:val="002C5DDE"/>
    <w:rsid w:val="002C6302"/>
    <w:rsid w:val="002C6F36"/>
    <w:rsid w:val="002C76E5"/>
    <w:rsid w:val="002D1426"/>
    <w:rsid w:val="002D1DA2"/>
    <w:rsid w:val="002D298F"/>
    <w:rsid w:val="002D3C80"/>
    <w:rsid w:val="002D48A5"/>
    <w:rsid w:val="002D5537"/>
    <w:rsid w:val="002D575D"/>
    <w:rsid w:val="002E095E"/>
    <w:rsid w:val="002E0B09"/>
    <w:rsid w:val="002E2B41"/>
    <w:rsid w:val="002E45F7"/>
    <w:rsid w:val="002E51C0"/>
    <w:rsid w:val="002E788F"/>
    <w:rsid w:val="002E7A6A"/>
    <w:rsid w:val="002F1387"/>
    <w:rsid w:val="002F3CE9"/>
    <w:rsid w:val="002F4953"/>
    <w:rsid w:val="002F6427"/>
    <w:rsid w:val="003003AF"/>
    <w:rsid w:val="00303208"/>
    <w:rsid w:val="0030409D"/>
    <w:rsid w:val="003041F6"/>
    <w:rsid w:val="00305603"/>
    <w:rsid w:val="0030661A"/>
    <w:rsid w:val="00307956"/>
    <w:rsid w:val="0031196B"/>
    <w:rsid w:val="0031222E"/>
    <w:rsid w:val="00312443"/>
    <w:rsid w:val="00313840"/>
    <w:rsid w:val="00315195"/>
    <w:rsid w:val="00317A47"/>
    <w:rsid w:val="00317C5E"/>
    <w:rsid w:val="0032237B"/>
    <w:rsid w:val="003225B0"/>
    <w:rsid w:val="0032319D"/>
    <w:rsid w:val="00323B14"/>
    <w:rsid w:val="00323F5C"/>
    <w:rsid w:val="00324A08"/>
    <w:rsid w:val="00324CEC"/>
    <w:rsid w:val="0032500B"/>
    <w:rsid w:val="00327215"/>
    <w:rsid w:val="0033424E"/>
    <w:rsid w:val="003349FB"/>
    <w:rsid w:val="00335FEC"/>
    <w:rsid w:val="003371C0"/>
    <w:rsid w:val="0034178B"/>
    <w:rsid w:val="003421B2"/>
    <w:rsid w:val="0034289E"/>
    <w:rsid w:val="00344F36"/>
    <w:rsid w:val="0035132F"/>
    <w:rsid w:val="00351344"/>
    <w:rsid w:val="00352DF4"/>
    <w:rsid w:val="00353BA7"/>
    <w:rsid w:val="003552FF"/>
    <w:rsid w:val="003567B7"/>
    <w:rsid w:val="00360B58"/>
    <w:rsid w:val="00360F45"/>
    <w:rsid w:val="00361AEC"/>
    <w:rsid w:val="0036388C"/>
    <w:rsid w:val="00364C35"/>
    <w:rsid w:val="00367038"/>
    <w:rsid w:val="00367677"/>
    <w:rsid w:val="003713EA"/>
    <w:rsid w:val="00371907"/>
    <w:rsid w:val="0037289E"/>
    <w:rsid w:val="00373095"/>
    <w:rsid w:val="00375317"/>
    <w:rsid w:val="00377061"/>
    <w:rsid w:val="00377218"/>
    <w:rsid w:val="00380D38"/>
    <w:rsid w:val="00382066"/>
    <w:rsid w:val="00382CC8"/>
    <w:rsid w:val="00382FA3"/>
    <w:rsid w:val="00384A0E"/>
    <w:rsid w:val="0039058C"/>
    <w:rsid w:val="00391A84"/>
    <w:rsid w:val="003921A9"/>
    <w:rsid w:val="00392DFB"/>
    <w:rsid w:val="00393508"/>
    <w:rsid w:val="00394736"/>
    <w:rsid w:val="0039601C"/>
    <w:rsid w:val="00396A04"/>
    <w:rsid w:val="003979B4"/>
    <w:rsid w:val="003A1108"/>
    <w:rsid w:val="003A1434"/>
    <w:rsid w:val="003A2146"/>
    <w:rsid w:val="003A307A"/>
    <w:rsid w:val="003A428F"/>
    <w:rsid w:val="003A53F9"/>
    <w:rsid w:val="003A5E99"/>
    <w:rsid w:val="003B0D52"/>
    <w:rsid w:val="003B2C41"/>
    <w:rsid w:val="003C0508"/>
    <w:rsid w:val="003C6567"/>
    <w:rsid w:val="003C6EB2"/>
    <w:rsid w:val="003C772E"/>
    <w:rsid w:val="003D3120"/>
    <w:rsid w:val="003D4E3A"/>
    <w:rsid w:val="003D527C"/>
    <w:rsid w:val="003D65C1"/>
    <w:rsid w:val="003D7456"/>
    <w:rsid w:val="003E2624"/>
    <w:rsid w:val="003E2FA7"/>
    <w:rsid w:val="003E30EF"/>
    <w:rsid w:val="003E53C0"/>
    <w:rsid w:val="003E5D82"/>
    <w:rsid w:val="003F3498"/>
    <w:rsid w:val="0040008C"/>
    <w:rsid w:val="0040076B"/>
    <w:rsid w:val="004014E6"/>
    <w:rsid w:val="004018B7"/>
    <w:rsid w:val="00403161"/>
    <w:rsid w:val="00406739"/>
    <w:rsid w:val="00410424"/>
    <w:rsid w:val="00412306"/>
    <w:rsid w:val="004131FB"/>
    <w:rsid w:val="00415D6F"/>
    <w:rsid w:val="00415E0F"/>
    <w:rsid w:val="00417296"/>
    <w:rsid w:val="00420CA9"/>
    <w:rsid w:val="00423918"/>
    <w:rsid w:val="00424A42"/>
    <w:rsid w:val="00424E0E"/>
    <w:rsid w:val="00424ECC"/>
    <w:rsid w:val="00425C38"/>
    <w:rsid w:val="00425C3A"/>
    <w:rsid w:val="00425E02"/>
    <w:rsid w:val="0042689D"/>
    <w:rsid w:val="00427807"/>
    <w:rsid w:val="00431BC5"/>
    <w:rsid w:val="00433052"/>
    <w:rsid w:val="00433ED1"/>
    <w:rsid w:val="00434BB8"/>
    <w:rsid w:val="00437034"/>
    <w:rsid w:val="004403BE"/>
    <w:rsid w:val="004408D6"/>
    <w:rsid w:val="00441A9A"/>
    <w:rsid w:val="0044285A"/>
    <w:rsid w:val="00443B89"/>
    <w:rsid w:val="00444AEC"/>
    <w:rsid w:val="004476B7"/>
    <w:rsid w:val="004512F7"/>
    <w:rsid w:val="004524CD"/>
    <w:rsid w:val="0045475B"/>
    <w:rsid w:val="00455888"/>
    <w:rsid w:val="00456C37"/>
    <w:rsid w:val="00457213"/>
    <w:rsid w:val="004649FF"/>
    <w:rsid w:val="00465412"/>
    <w:rsid w:val="004705E6"/>
    <w:rsid w:val="00472199"/>
    <w:rsid w:val="004721C9"/>
    <w:rsid w:val="00473BD9"/>
    <w:rsid w:val="0047420C"/>
    <w:rsid w:val="0047454F"/>
    <w:rsid w:val="004748DB"/>
    <w:rsid w:val="00476825"/>
    <w:rsid w:val="00477816"/>
    <w:rsid w:val="00482BFA"/>
    <w:rsid w:val="0048452D"/>
    <w:rsid w:val="0048687A"/>
    <w:rsid w:val="00490B50"/>
    <w:rsid w:val="00494047"/>
    <w:rsid w:val="004A2678"/>
    <w:rsid w:val="004A37AA"/>
    <w:rsid w:val="004A3FB4"/>
    <w:rsid w:val="004A7499"/>
    <w:rsid w:val="004B1EE9"/>
    <w:rsid w:val="004B30BA"/>
    <w:rsid w:val="004B3730"/>
    <w:rsid w:val="004B52A1"/>
    <w:rsid w:val="004B6405"/>
    <w:rsid w:val="004B70A8"/>
    <w:rsid w:val="004B73A0"/>
    <w:rsid w:val="004B7992"/>
    <w:rsid w:val="004B7BD8"/>
    <w:rsid w:val="004C2FB5"/>
    <w:rsid w:val="004C3F7B"/>
    <w:rsid w:val="004C4EB2"/>
    <w:rsid w:val="004C4FF4"/>
    <w:rsid w:val="004D0FB3"/>
    <w:rsid w:val="004D3268"/>
    <w:rsid w:val="004D4120"/>
    <w:rsid w:val="004D4281"/>
    <w:rsid w:val="004E3001"/>
    <w:rsid w:val="004E3427"/>
    <w:rsid w:val="004F1AC0"/>
    <w:rsid w:val="004F1D3F"/>
    <w:rsid w:val="004F6A1F"/>
    <w:rsid w:val="004F6CAA"/>
    <w:rsid w:val="00501213"/>
    <w:rsid w:val="005039A3"/>
    <w:rsid w:val="00504DFD"/>
    <w:rsid w:val="00505219"/>
    <w:rsid w:val="005061E6"/>
    <w:rsid w:val="00511104"/>
    <w:rsid w:val="00514C78"/>
    <w:rsid w:val="00515F48"/>
    <w:rsid w:val="0051646A"/>
    <w:rsid w:val="00521C49"/>
    <w:rsid w:val="00523258"/>
    <w:rsid w:val="00523DA9"/>
    <w:rsid w:val="00524DD9"/>
    <w:rsid w:val="00525875"/>
    <w:rsid w:val="005259EF"/>
    <w:rsid w:val="005268A5"/>
    <w:rsid w:val="00527C48"/>
    <w:rsid w:val="0053220A"/>
    <w:rsid w:val="00533BB0"/>
    <w:rsid w:val="00535BC7"/>
    <w:rsid w:val="0053747F"/>
    <w:rsid w:val="00540B0E"/>
    <w:rsid w:val="0054163A"/>
    <w:rsid w:val="00545BB3"/>
    <w:rsid w:val="00550C5E"/>
    <w:rsid w:val="0055237D"/>
    <w:rsid w:val="00552D56"/>
    <w:rsid w:val="0055354C"/>
    <w:rsid w:val="0055481D"/>
    <w:rsid w:val="005548E6"/>
    <w:rsid w:val="00563AEF"/>
    <w:rsid w:val="00563D57"/>
    <w:rsid w:val="005676D5"/>
    <w:rsid w:val="005737E6"/>
    <w:rsid w:val="00574590"/>
    <w:rsid w:val="00575C81"/>
    <w:rsid w:val="005760D3"/>
    <w:rsid w:val="00576FBE"/>
    <w:rsid w:val="005814C5"/>
    <w:rsid w:val="00586BF6"/>
    <w:rsid w:val="00586D47"/>
    <w:rsid w:val="00591600"/>
    <w:rsid w:val="005927A5"/>
    <w:rsid w:val="005944BB"/>
    <w:rsid w:val="00594900"/>
    <w:rsid w:val="00594954"/>
    <w:rsid w:val="0059657D"/>
    <w:rsid w:val="00597C5A"/>
    <w:rsid w:val="005A1F4C"/>
    <w:rsid w:val="005A2C39"/>
    <w:rsid w:val="005A45BE"/>
    <w:rsid w:val="005A4D9A"/>
    <w:rsid w:val="005A5791"/>
    <w:rsid w:val="005A5E79"/>
    <w:rsid w:val="005B2169"/>
    <w:rsid w:val="005B2744"/>
    <w:rsid w:val="005B3E31"/>
    <w:rsid w:val="005B50E3"/>
    <w:rsid w:val="005C1FEC"/>
    <w:rsid w:val="005C2E7A"/>
    <w:rsid w:val="005C4E93"/>
    <w:rsid w:val="005C6E30"/>
    <w:rsid w:val="005C769E"/>
    <w:rsid w:val="005D003D"/>
    <w:rsid w:val="005D3264"/>
    <w:rsid w:val="005D4824"/>
    <w:rsid w:val="005D499B"/>
    <w:rsid w:val="005D5310"/>
    <w:rsid w:val="005D67DC"/>
    <w:rsid w:val="005E118D"/>
    <w:rsid w:val="005F0C36"/>
    <w:rsid w:val="005F4080"/>
    <w:rsid w:val="005F672F"/>
    <w:rsid w:val="005F7DD2"/>
    <w:rsid w:val="00600D1D"/>
    <w:rsid w:val="00601724"/>
    <w:rsid w:val="0060251A"/>
    <w:rsid w:val="006026F4"/>
    <w:rsid w:val="00602A42"/>
    <w:rsid w:val="00602B76"/>
    <w:rsid w:val="00604990"/>
    <w:rsid w:val="00604EF8"/>
    <w:rsid w:val="0060747E"/>
    <w:rsid w:val="006103E8"/>
    <w:rsid w:val="0061043F"/>
    <w:rsid w:val="00610955"/>
    <w:rsid w:val="00611729"/>
    <w:rsid w:val="00615636"/>
    <w:rsid w:val="00617868"/>
    <w:rsid w:val="00622137"/>
    <w:rsid w:val="0062231F"/>
    <w:rsid w:val="00622C20"/>
    <w:rsid w:val="0062651E"/>
    <w:rsid w:val="00630858"/>
    <w:rsid w:val="00630A3A"/>
    <w:rsid w:val="006329D0"/>
    <w:rsid w:val="006344C2"/>
    <w:rsid w:val="0063551F"/>
    <w:rsid w:val="00635F93"/>
    <w:rsid w:val="00636EF4"/>
    <w:rsid w:val="006422DF"/>
    <w:rsid w:val="00642D78"/>
    <w:rsid w:val="00646080"/>
    <w:rsid w:val="006511ED"/>
    <w:rsid w:val="006530DC"/>
    <w:rsid w:val="00654265"/>
    <w:rsid w:val="00654370"/>
    <w:rsid w:val="00654CD2"/>
    <w:rsid w:val="00663A02"/>
    <w:rsid w:val="006707BD"/>
    <w:rsid w:val="006719C3"/>
    <w:rsid w:val="006719E6"/>
    <w:rsid w:val="00671FBA"/>
    <w:rsid w:val="006751D3"/>
    <w:rsid w:val="00675E8B"/>
    <w:rsid w:val="00676126"/>
    <w:rsid w:val="00680AB6"/>
    <w:rsid w:val="00681973"/>
    <w:rsid w:val="00681FE9"/>
    <w:rsid w:val="00683194"/>
    <w:rsid w:val="006839F7"/>
    <w:rsid w:val="00683B7E"/>
    <w:rsid w:val="00687098"/>
    <w:rsid w:val="00691AEF"/>
    <w:rsid w:val="00692B05"/>
    <w:rsid w:val="00693700"/>
    <w:rsid w:val="00694442"/>
    <w:rsid w:val="00695598"/>
    <w:rsid w:val="00695C05"/>
    <w:rsid w:val="006A0C35"/>
    <w:rsid w:val="006A0FD9"/>
    <w:rsid w:val="006A2582"/>
    <w:rsid w:val="006A2C27"/>
    <w:rsid w:val="006A37FF"/>
    <w:rsid w:val="006A4439"/>
    <w:rsid w:val="006A471C"/>
    <w:rsid w:val="006A7396"/>
    <w:rsid w:val="006B0036"/>
    <w:rsid w:val="006B0587"/>
    <w:rsid w:val="006B0772"/>
    <w:rsid w:val="006B5560"/>
    <w:rsid w:val="006B6BC1"/>
    <w:rsid w:val="006C2595"/>
    <w:rsid w:val="006C3C43"/>
    <w:rsid w:val="006C3E54"/>
    <w:rsid w:val="006C4AEA"/>
    <w:rsid w:val="006C56F4"/>
    <w:rsid w:val="006C5DA5"/>
    <w:rsid w:val="006C6364"/>
    <w:rsid w:val="006C6B29"/>
    <w:rsid w:val="006D1087"/>
    <w:rsid w:val="006D21D4"/>
    <w:rsid w:val="006D31E6"/>
    <w:rsid w:val="006D6C87"/>
    <w:rsid w:val="006E06B9"/>
    <w:rsid w:val="006E2353"/>
    <w:rsid w:val="006E2FA7"/>
    <w:rsid w:val="006F035A"/>
    <w:rsid w:val="006F0491"/>
    <w:rsid w:val="006F14FD"/>
    <w:rsid w:val="006F45F0"/>
    <w:rsid w:val="006F4D13"/>
    <w:rsid w:val="006F508B"/>
    <w:rsid w:val="006F712B"/>
    <w:rsid w:val="00703C07"/>
    <w:rsid w:val="00705A97"/>
    <w:rsid w:val="00706C07"/>
    <w:rsid w:val="00711A90"/>
    <w:rsid w:val="0071371E"/>
    <w:rsid w:val="00714593"/>
    <w:rsid w:val="0071567E"/>
    <w:rsid w:val="00716E23"/>
    <w:rsid w:val="0072123E"/>
    <w:rsid w:val="00725E4D"/>
    <w:rsid w:val="007273CC"/>
    <w:rsid w:val="00727E3C"/>
    <w:rsid w:val="0073247A"/>
    <w:rsid w:val="007325DA"/>
    <w:rsid w:val="0073430D"/>
    <w:rsid w:val="00735900"/>
    <w:rsid w:val="0073654C"/>
    <w:rsid w:val="00737F58"/>
    <w:rsid w:val="0074067F"/>
    <w:rsid w:val="00742D1E"/>
    <w:rsid w:val="007452E6"/>
    <w:rsid w:val="00746A75"/>
    <w:rsid w:val="00750D1C"/>
    <w:rsid w:val="007511D4"/>
    <w:rsid w:val="00751283"/>
    <w:rsid w:val="007527EE"/>
    <w:rsid w:val="007528BA"/>
    <w:rsid w:val="00755C49"/>
    <w:rsid w:val="007560F2"/>
    <w:rsid w:val="007611B0"/>
    <w:rsid w:val="00762C09"/>
    <w:rsid w:val="00763EF8"/>
    <w:rsid w:val="00764126"/>
    <w:rsid w:val="007656C7"/>
    <w:rsid w:val="0076796B"/>
    <w:rsid w:val="00770D72"/>
    <w:rsid w:val="0077222D"/>
    <w:rsid w:val="00773307"/>
    <w:rsid w:val="00774AFD"/>
    <w:rsid w:val="00774E4A"/>
    <w:rsid w:val="00783039"/>
    <w:rsid w:val="00784E70"/>
    <w:rsid w:val="007852DC"/>
    <w:rsid w:val="0078550F"/>
    <w:rsid w:val="00786ADB"/>
    <w:rsid w:val="007900CE"/>
    <w:rsid w:val="0079073E"/>
    <w:rsid w:val="00791B37"/>
    <w:rsid w:val="00791B46"/>
    <w:rsid w:val="007923BA"/>
    <w:rsid w:val="007950DB"/>
    <w:rsid w:val="007A008F"/>
    <w:rsid w:val="007A0C3D"/>
    <w:rsid w:val="007A3668"/>
    <w:rsid w:val="007A4100"/>
    <w:rsid w:val="007A5C0E"/>
    <w:rsid w:val="007A72EF"/>
    <w:rsid w:val="007B18C6"/>
    <w:rsid w:val="007B35FC"/>
    <w:rsid w:val="007B3E67"/>
    <w:rsid w:val="007C1EBC"/>
    <w:rsid w:val="007C2180"/>
    <w:rsid w:val="007C23F1"/>
    <w:rsid w:val="007C2D1B"/>
    <w:rsid w:val="007C4AA4"/>
    <w:rsid w:val="007D416B"/>
    <w:rsid w:val="007D5CC7"/>
    <w:rsid w:val="007E228A"/>
    <w:rsid w:val="007E37F2"/>
    <w:rsid w:val="007E541D"/>
    <w:rsid w:val="007E6410"/>
    <w:rsid w:val="007F0E23"/>
    <w:rsid w:val="007F514D"/>
    <w:rsid w:val="007F7505"/>
    <w:rsid w:val="007F7EB8"/>
    <w:rsid w:val="00801537"/>
    <w:rsid w:val="008019E7"/>
    <w:rsid w:val="008044EF"/>
    <w:rsid w:val="0080503E"/>
    <w:rsid w:val="008072A9"/>
    <w:rsid w:val="0081045B"/>
    <w:rsid w:val="0081075B"/>
    <w:rsid w:val="00817B5F"/>
    <w:rsid w:val="0082153D"/>
    <w:rsid w:val="00822051"/>
    <w:rsid w:val="008222C3"/>
    <w:rsid w:val="00825E8E"/>
    <w:rsid w:val="00825F9C"/>
    <w:rsid w:val="00826008"/>
    <w:rsid w:val="00826042"/>
    <w:rsid w:val="00826BB9"/>
    <w:rsid w:val="00830660"/>
    <w:rsid w:val="00831655"/>
    <w:rsid w:val="008317A8"/>
    <w:rsid w:val="008323CC"/>
    <w:rsid w:val="00834D3A"/>
    <w:rsid w:val="00835EF7"/>
    <w:rsid w:val="008406C7"/>
    <w:rsid w:val="008419A5"/>
    <w:rsid w:val="00842348"/>
    <w:rsid w:val="00842EF0"/>
    <w:rsid w:val="0084558B"/>
    <w:rsid w:val="00845DE4"/>
    <w:rsid w:val="00846479"/>
    <w:rsid w:val="00850D67"/>
    <w:rsid w:val="0085395F"/>
    <w:rsid w:val="00855266"/>
    <w:rsid w:val="008554BA"/>
    <w:rsid w:val="008601F0"/>
    <w:rsid w:val="0086055C"/>
    <w:rsid w:val="00860C18"/>
    <w:rsid w:val="00862D2B"/>
    <w:rsid w:val="00863419"/>
    <w:rsid w:val="00863B7D"/>
    <w:rsid w:val="00867D0B"/>
    <w:rsid w:val="00870B18"/>
    <w:rsid w:val="0087129D"/>
    <w:rsid w:val="00873577"/>
    <w:rsid w:val="00873908"/>
    <w:rsid w:val="00875E12"/>
    <w:rsid w:val="00877D35"/>
    <w:rsid w:val="00880529"/>
    <w:rsid w:val="00883613"/>
    <w:rsid w:val="00883FD3"/>
    <w:rsid w:val="00890BED"/>
    <w:rsid w:val="00891785"/>
    <w:rsid w:val="0089407F"/>
    <w:rsid w:val="0089649F"/>
    <w:rsid w:val="008976C8"/>
    <w:rsid w:val="008A1FE2"/>
    <w:rsid w:val="008A42F8"/>
    <w:rsid w:val="008A52C0"/>
    <w:rsid w:val="008A57DB"/>
    <w:rsid w:val="008A6301"/>
    <w:rsid w:val="008A7067"/>
    <w:rsid w:val="008B0859"/>
    <w:rsid w:val="008B0B89"/>
    <w:rsid w:val="008B0DA6"/>
    <w:rsid w:val="008B1B82"/>
    <w:rsid w:val="008B3232"/>
    <w:rsid w:val="008B3323"/>
    <w:rsid w:val="008B5ACF"/>
    <w:rsid w:val="008B64EA"/>
    <w:rsid w:val="008B69AE"/>
    <w:rsid w:val="008B7AF6"/>
    <w:rsid w:val="008C173B"/>
    <w:rsid w:val="008C3144"/>
    <w:rsid w:val="008C3B23"/>
    <w:rsid w:val="008C5CA4"/>
    <w:rsid w:val="008C6227"/>
    <w:rsid w:val="008D0DCA"/>
    <w:rsid w:val="008D1116"/>
    <w:rsid w:val="008D3941"/>
    <w:rsid w:val="008D3A36"/>
    <w:rsid w:val="008E18FF"/>
    <w:rsid w:val="008E4403"/>
    <w:rsid w:val="008E53D7"/>
    <w:rsid w:val="008E53E2"/>
    <w:rsid w:val="008E5B31"/>
    <w:rsid w:val="008E675F"/>
    <w:rsid w:val="008E7241"/>
    <w:rsid w:val="008F00BF"/>
    <w:rsid w:val="008F34E4"/>
    <w:rsid w:val="008F4E92"/>
    <w:rsid w:val="008F7B31"/>
    <w:rsid w:val="00900EBE"/>
    <w:rsid w:val="00901810"/>
    <w:rsid w:val="00905B9F"/>
    <w:rsid w:val="00907EEA"/>
    <w:rsid w:val="0091003D"/>
    <w:rsid w:val="00910542"/>
    <w:rsid w:val="00910F0C"/>
    <w:rsid w:val="00911F77"/>
    <w:rsid w:val="00911FA5"/>
    <w:rsid w:val="009130FB"/>
    <w:rsid w:val="00914E9B"/>
    <w:rsid w:val="009217D1"/>
    <w:rsid w:val="009230FA"/>
    <w:rsid w:val="0092321F"/>
    <w:rsid w:val="00923B63"/>
    <w:rsid w:val="00925F76"/>
    <w:rsid w:val="00932CB0"/>
    <w:rsid w:val="00933A33"/>
    <w:rsid w:val="0093492E"/>
    <w:rsid w:val="00936382"/>
    <w:rsid w:val="0094011C"/>
    <w:rsid w:val="00940E49"/>
    <w:rsid w:val="00940F35"/>
    <w:rsid w:val="0094120C"/>
    <w:rsid w:val="00941D66"/>
    <w:rsid w:val="0094341B"/>
    <w:rsid w:val="00943DB0"/>
    <w:rsid w:val="00944922"/>
    <w:rsid w:val="00951270"/>
    <w:rsid w:val="009518B2"/>
    <w:rsid w:val="00951B55"/>
    <w:rsid w:val="00955B9B"/>
    <w:rsid w:val="00955D66"/>
    <w:rsid w:val="009614BB"/>
    <w:rsid w:val="009654D6"/>
    <w:rsid w:val="00966490"/>
    <w:rsid w:val="00967523"/>
    <w:rsid w:val="009708E7"/>
    <w:rsid w:val="00972D1F"/>
    <w:rsid w:val="00974052"/>
    <w:rsid w:val="009750E4"/>
    <w:rsid w:val="00976138"/>
    <w:rsid w:val="0097634D"/>
    <w:rsid w:val="00976C63"/>
    <w:rsid w:val="009774AA"/>
    <w:rsid w:val="00977BC2"/>
    <w:rsid w:val="009820BA"/>
    <w:rsid w:val="00982393"/>
    <w:rsid w:val="00983889"/>
    <w:rsid w:val="0098631C"/>
    <w:rsid w:val="009911C9"/>
    <w:rsid w:val="009927FD"/>
    <w:rsid w:val="009933FB"/>
    <w:rsid w:val="00993500"/>
    <w:rsid w:val="0099412B"/>
    <w:rsid w:val="00995B6A"/>
    <w:rsid w:val="0099601C"/>
    <w:rsid w:val="0099643E"/>
    <w:rsid w:val="00996D94"/>
    <w:rsid w:val="009975A8"/>
    <w:rsid w:val="009A1DCE"/>
    <w:rsid w:val="009A34F1"/>
    <w:rsid w:val="009A71F9"/>
    <w:rsid w:val="009A7B8D"/>
    <w:rsid w:val="009B090E"/>
    <w:rsid w:val="009B0C88"/>
    <w:rsid w:val="009B1066"/>
    <w:rsid w:val="009B260D"/>
    <w:rsid w:val="009B71FD"/>
    <w:rsid w:val="009B7ACE"/>
    <w:rsid w:val="009C2497"/>
    <w:rsid w:val="009C2D9C"/>
    <w:rsid w:val="009C5654"/>
    <w:rsid w:val="009C62AA"/>
    <w:rsid w:val="009C7322"/>
    <w:rsid w:val="009C739E"/>
    <w:rsid w:val="009C780C"/>
    <w:rsid w:val="009D0277"/>
    <w:rsid w:val="009D2098"/>
    <w:rsid w:val="009D338B"/>
    <w:rsid w:val="009D390D"/>
    <w:rsid w:val="009D41F3"/>
    <w:rsid w:val="009D59BD"/>
    <w:rsid w:val="009D7C2C"/>
    <w:rsid w:val="009E0D96"/>
    <w:rsid w:val="009E16B1"/>
    <w:rsid w:val="009E1956"/>
    <w:rsid w:val="009E38D9"/>
    <w:rsid w:val="009E4024"/>
    <w:rsid w:val="009E456E"/>
    <w:rsid w:val="009F040B"/>
    <w:rsid w:val="009F1039"/>
    <w:rsid w:val="009F1887"/>
    <w:rsid w:val="009F1FDB"/>
    <w:rsid w:val="009F2411"/>
    <w:rsid w:val="009F2836"/>
    <w:rsid w:val="009F3075"/>
    <w:rsid w:val="009F3AA8"/>
    <w:rsid w:val="009F4D21"/>
    <w:rsid w:val="00A02150"/>
    <w:rsid w:val="00A03D29"/>
    <w:rsid w:val="00A04932"/>
    <w:rsid w:val="00A07951"/>
    <w:rsid w:val="00A07BD2"/>
    <w:rsid w:val="00A1263B"/>
    <w:rsid w:val="00A14441"/>
    <w:rsid w:val="00A14544"/>
    <w:rsid w:val="00A16986"/>
    <w:rsid w:val="00A22993"/>
    <w:rsid w:val="00A22A88"/>
    <w:rsid w:val="00A24328"/>
    <w:rsid w:val="00A247F3"/>
    <w:rsid w:val="00A25623"/>
    <w:rsid w:val="00A261BE"/>
    <w:rsid w:val="00A27467"/>
    <w:rsid w:val="00A2765A"/>
    <w:rsid w:val="00A27E42"/>
    <w:rsid w:val="00A30B77"/>
    <w:rsid w:val="00A32AA0"/>
    <w:rsid w:val="00A32EF8"/>
    <w:rsid w:val="00A3532C"/>
    <w:rsid w:val="00A35A9D"/>
    <w:rsid w:val="00A40B7E"/>
    <w:rsid w:val="00A428E1"/>
    <w:rsid w:val="00A44EAC"/>
    <w:rsid w:val="00A47F19"/>
    <w:rsid w:val="00A50B0B"/>
    <w:rsid w:val="00A517C9"/>
    <w:rsid w:val="00A519BF"/>
    <w:rsid w:val="00A521B5"/>
    <w:rsid w:val="00A5329D"/>
    <w:rsid w:val="00A53DD9"/>
    <w:rsid w:val="00A54631"/>
    <w:rsid w:val="00A562D6"/>
    <w:rsid w:val="00A56381"/>
    <w:rsid w:val="00A624E6"/>
    <w:rsid w:val="00A64BC7"/>
    <w:rsid w:val="00A66729"/>
    <w:rsid w:val="00A66D80"/>
    <w:rsid w:val="00A705EA"/>
    <w:rsid w:val="00A72220"/>
    <w:rsid w:val="00A7599F"/>
    <w:rsid w:val="00A8224F"/>
    <w:rsid w:val="00A83133"/>
    <w:rsid w:val="00A84B00"/>
    <w:rsid w:val="00A871E9"/>
    <w:rsid w:val="00A92502"/>
    <w:rsid w:val="00A9299A"/>
    <w:rsid w:val="00A9534E"/>
    <w:rsid w:val="00A96160"/>
    <w:rsid w:val="00A9636F"/>
    <w:rsid w:val="00A9758A"/>
    <w:rsid w:val="00A97623"/>
    <w:rsid w:val="00AA17A1"/>
    <w:rsid w:val="00AA679A"/>
    <w:rsid w:val="00AA6C6B"/>
    <w:rsid w:val="00AA7835"/>
    <w:rsid w:val="00AA7870"/>
    <w:rsid w:val="00AB0190"/>
    <w:rsid w:val="00AB32A9"/>
    <w:rsid w:val="00AB4A07"/>
    <w:rsid w:val="00AC248E"/>
    <w:rsid w:val="00AC45F0"/>
    <w:rsid w:val="00AC4CE8"/>
    <w:rsid w:val="00AC58FC"/>
    <w:rsid w:val="00AC653B"/>
    <w:rsid w:val="00AC69FF"/>
    <w:rsid w:val="00AC727C"/>
    <w:rsid w:val="00AD521C"/>
    <w:rsid w:val="00AD7566"/>
    <w:rsid w:val="00AF1099"/>
    <w:rsid w:val="00AF2A0A"/>
    <w:rsid w:val="00AF2AD4"/>
    <w:rsid w:val="00AF3E8D"/>
    <w:rsid w:val="00AF4E1A"/>
    <w:rsid w:val="00AF5A75"/>
    <w:rsid w:val="00AF5B36"/>
    <w:rsid w:val="00AF5CB4"/>
    <w:rsid w:val="00AF6159"/>
    <w:rsid w:val="00AF6FA7"/>
    <w:rsid w:val="00B000A0"/>
    <w:rsid w:val="00B00275"/>
    <w:rsid w:val="00B03764"/>
    <w:rsid w:val="00B10EFA"/>
    <w:rsid w:val="00B111CC"/>
    <w:rsid w:val="00B13960"/>
    <w:rsid w:val="00B14E9F"/>
    <w:rsid w:val="00B1540B"/>
    <w:rsid w:val="00B2315C"/>
    <w:rsid w:val="00B30545"/>
    <w:rsid w:val="00B329E4"/>
    <w:rsid w:val="00B36444"/>
    <w:rsid w:val="00B40260"/>
    <w:rsid w:val="00B40C46"/>
    <w:rsid w:val="00B44D5D"/>
    <w:rsid w:val="00B472F0"/>
    <w:rsid w:val="00B47AE4"/>
    <w:rsid w:val="00B50823"/>
    <w:rsid w:val="00B56759"/>
    <w:rsid w:val="00B5760B"/>
    <w:rsid w:val="00B614D9"/>
    <w:rsid w:val="00B63B5A"/>
    <w:rsid w:val="00B64821"/>
    <w:rsid w:val="00B657E3"/>
    <w:rsid w:val="00B65EAE"/>
    <w:rsid w:val="00B66797"/>
    <w:rsid w:val="00B66A79"/>
    <w:rsid w:val="00B7034C"/>
    <w:rsid w:val="00B731AE"/>
    <w:rsid w:val="00B746F5"/>
    <w:rsid w:val="00B7689A"/>
    <w:rsid w:val="00B770C5"/>
    <w:rsid w:val="00B82927"/>
    <w:rsid w:val="00B83FCB"/>
    <w:rsid w:val="00B85AAC"/>
    <w:rsid w:val="00B8777C"/>
    <w:rsid w:val="00B91084"/>
    <w:rsid w:val="00B91C8E"/>
    <w:rsid w:val="00B91DD3"/>
    <w:rsid w:val="00B95361"/>
    <w:rsid w:val="00B96B13"/>
    <w:rsid w:val="00BA1783"/>
    <w:rsid w:val="00BA713F"/>
    <w:rsid w:val="00BA7BF8"/>
    <w:rsid w:val="00BB2FFC"/>
    <w:rsid w:val="00BB3F4C"/>
    <w:rsid w:val="00BB4E35"/>
    <w:rsid w:val="00BB593E"/>
    <w:rsid w:val="00BC01DF"/>
    <w:rsid w:val="00BC13A3"/>
    <w:rsid w:val="00BC5039"/>
    <w:rsid w:val="00BC52D8"/>
    <w:rsid w:val="00BD10C8"/>
    <w:rsid w:val="00BD12FC"/>
    <w:rsid w:val="00BD4175"/>
    <w:rsid w:val="00BD499F"/>
    <w:rsid w:val="00BD4A3F"/>
    <w:rsid w:val="00BD702F"/>
    <w:rsid w:val="00BD7037"/>
    <w:rsid w:val="00BE0B79"/>
    <w:rsid w:val="00BE1AA5"/>
    <w:rsid w:val="00BE5B0B"/>
    <w:rsid w:val="00BE65C6"/>
    <w:rsid w:val="00BE7197"/>
    <w:rsid w:val="00BE7D8D"/>
    <w:rsid w:val="00BF1723"/>
    <w:rsid w:val="00BF1A04"/>
    <w:rsid w:val="00BF68C9"/>
    <w:rsid w:val="00BF6CC4"/>
    <w:rsid w:val="00BF78E9"/>
    <w:rsid w:val="00BF7B47"/>
    <w:rsid w:val="00C0167B"/>
    <w:rsid w:val="00C01DF0"/>
    <w:rsid w:val="00C021AA"/>
    <w:rsid w:val="00C02821"/>
    <w:rsid w:val="00C03797"/>
    <w:rsid w:val="00C059C1"/>
    <w:rsid w:val="00C06160"/>
    <w:rsid w:val="00C067A3"/>
    <w:rsid w:val="00C071E5"/>
    <w:rsid w:val="00C100E4"/>
    <w:rsid w:val="00C129DD"/>
    <w:rsid w:val="00C14401"/>
    <w:rsid w:val="00C152BD"/>
    <w:rsid w:val="00C15468"/>
    <w:rsid w:val="00C158A8"/>
    <w:rsid w:val="00C17EC6"/>
    <w:rsid w:val="00C21245"/>
    <w:rsid w:val="00C21B26"/>
    <w:rsid w:val="00C24CC1"/>
    <w:rsid w:val="00C24F71"/>
    <w:rsid w:val="00C309D4"/>
    <w:rsid w:val="00C31B0E"/>
    <w:rsid w:val="00C33512"/>
    <w:rsid w:val="00C33EBA"/>
    <w:rsid w:val="00C34F7A"/>
    <w:rsid w:val="00C363F9"/>
    <w:rsid w:val="00C365F1"/>
    <w:rsid w:val="00C36C3B"/>
    <w:rsid w:val="00C37A4E"/>
    <w:rsid w:val="00C408FC"/>
    <w:rsid w:val="00C42401"/>
    <w:rsid w:val="00C42711"/>
    <w:rsid w:val="00C438C9"/>
    <w:rsid w:val="00C44770"/>
    <w:rsid w:val="00C45376"/>
    <w:rsid w:val="00C469B4"/>
    <w:rsid w:val="00C47794"/>
    <w:rsid w:val="00C5121F"/>
    <w:rsid w:val="00C51E91"/>
    <w:rsid w:val="00C53B29"/>
    <w:rsid w:val="00C54F04"/>
    <w:rsid w:val="00C56913"/>
    <w:rsid w:val="00C57322"/>
    <w:rsid w:val="00C61109"/>
    <w:rsid w:val="00C61866"/>
    <w:rsid w:val="00C622B8"/>
    <w:rsid w:val="00C63013"/>
    <w:rsid w:val="00C63F75"/>
    <w:rsid w:val="00C67445"/>
    <w:rsid w:val="00C67811"/>
    <w:rsid w:val="00C67D6F"/>
    <w:rsid w:val="00C716D1"/>
    <w:rsid w:val="00C729A7"/>
    <w:rsid w:val="00C77248"/>
    <w:rsid w:val="00C81557"/>
    <w:rsid w:val="00C83644"/>
    <w:rsid w:val="00C86126"/>
    <w:rsid w:val="00C8777B"/>
    <w:rsid w:val="00C90DB6"/>
    <w:rsid w:val="00C90F42"/>
    <w:rsid w:val="00C91501"/>
    <w:rsid w:val="00C9295A"/>
    <w:rsid w:val="00C93DCB"/>
    <w:rsid w:val="00C93E1C"/>
    <w:rsid w:val="00C945E5"/>
    <w:rsid w:val="00C96027"/>
    <w:rsid w:val="00C96798"/>
    <w:rsid w:val="00C96A26"/>
    <w:rsid w:val="00C97626"/>
    <w:rsid w:val="00CA2038"/>
    <w:rsid w:val="00CA3102"/>
    <w:rsid w:val="00CA39D8"/>
    <w:rsid w:val="00CA47AE"/>
    <w:rsid w:val="00CA53A6"/>
    <w:rsid w:val="00CB0328"/>
    <w:rsid w:val="00CB3BDF"/>
    <w:rsid w:val="00CB5775"/>
    <w:rsid w:val="00CB7243"/>
    <w:rsid w:val="00CC15C9"/>
    <w:rsid w:val="00CC5A35"/>
    <w:rsid w:val="00CC5F4F"/>
    <w:rsid w:val="00CD2123"/>
    <w:rsid w:val="00CD2309"/>
    <w:rsid w:val="00CD2C00"/>
    <w:rsid w:val="00CD6DDE"/>
    <w:rsid w:val="00CD748F"/>
    <w:rsid w:val="00CE032C"/>
    <w:rsid w:val="00CE0AE5"/>
    <w:rsid w:val="00CE34CA"/>
    <w:rsid w:val="00CE3FAB"/>
    <w:rsid w:val="00CE6B29"/>
    <w:rsid w:val="00CF0CA1"/>
    <w:rsid w:val="00CF0CF5"/>
    <w:rsid w:val="00CF2C8D"/>
    <w:rsid w:val="00D04802"/>
    <w:rsid w:val="00D05D62"/>
    <w:rsid w:val="00D06B2E"/>
    <w:rsid w:val="00D06FDA"/>
    <w:rsid w:val="00D11C05"/>
    <w:rsid w:val="00D15830"/>
    <w:rsid w:val="00D1689E"/>
    <w:rsid w:val="00D17DB1"/>
    <w:rsid w:val="00D17E06"/>
    <w:rsid w:val="00D21BC0"/>
    <w:rsid w:val="00D23874"/>
    <w:rsid w:val="00D23F2A"/>
    <w:rsid w:val="00D2445F"/>
    <w:rsid w:val="00D31706"/>
    <w:rsid w:val="00D32BDC"/>
    <w:rsid w:val="00D32C74"/>
    <w:rsid w:val="00D32D67"/>
    <w:rsid w:val="00D33B52"/>
    <w:rsid w:val="00D35CD6"/>
    <w:rsid w:val="00D364FC"/>
    <w:rsid w:val="00D37DF8"/>
    <w:rsid w:val="00D4086B"/>
    <w:rsid w:val="00D4383B"/>
    <w:rsid w:val="00D44361"/>
    <w:rsid w:val="00D45710"/>
    <w:rsid w:val="00D47718"/>
    <w:rsid w:val="00D513A1"/>
    <w:rsid w:val="00D53E6A"/>
    <w:rsid w:val="00D5400E"/>
    <w:rsid w:val="00D56858"/>
    <w:rsid w:val="00D56BA8"/>
    <w:rsid w:val="00D56F8C"/>
    <w:rsid w:val="00D6006C"/>
    <w:rsid w:val="00D60344"/>
    <w:rsid w:val="00D613FA"/>
    <w:rsid w:val="00D63F0B"/>
    <w:rsid w:val="00D64C9E"/>
    <w:rsid w:val="00D64EAF"/>
    <w:rsid w:val="00D675DA"/>
    <w:rsid w:val="00D70F4E"/>
    <w:rsid w:val="00D71D39"/>
    <w:rsid w:val="00D761D3"/>
    <w:rsid w:val="00D8086A"/>
    <w:rsid w:val="00D80FA7"/>
    <w:rsid w:val="00D826B8"/>
    <w:rsid w:val="00D831B7"/>
    <w:rsid w:val="00D834F4"/>
    <w:rsid w:val="00D841DD"/>
    <w:rsid w:val="00D85D09"/>
    <w:rsid w:val="00D87B46"/>
    <w:rsid w:val="00D9030A"/>
    <w:rsid w:val="00D90C84"/>
    <w:rsid w:val="00D97579"/>
    <w:rsid w:val="00DA2596"/>
    <w:rsid w:val="00DA4A87"/>
    <w:rsid w:val="00DA68A8"/>
    <w:rsid w:val="00DB1763"/>
    <w:rsid w:val="00DB1D2F"/>
    <w:rsid w:val="00DB1ECD"/>
    <w:rsid w:val="00DB1F4D"/>
    <w:rsid w:val="00DB224B"/>
    <w:rsid w:val="00DB364F"/>
    <w:rsid w:val="00DB79F6"/>
    <w:rsid w:val="00DB7BAC"/>
    <w:rsid w:val="00DC05A8"/>
    <w:rsid w:val="00DC0704"/>
    <w:rsid w:val="00DC2E4D"/>
    <w:rsid w:val="00DC53C4"/>
    <w:rsid w:val="00DC7CD5"/>
    <w:rsid w:val="00DD25BA"/>
    <w:rsid w:val="00DD2F0A"/>
    <w:rsid w:val="00DD399B"/>
    <w:rsid w:val="00DD3F0A"/>
    <w:rsid w:val="00DD4A07"/>
    <w:rsid w:val="00DD56A4"/>
    <w:rsid w:val="00DD638F"/>
    <w:rsid w:val="00DE10DE"/>
    <w:rsid w:val="00DE1181"/>
    <w:rsid w:val="00DE2B3D"/>
    <w:rsid w:val="00DE302F"/>
    <w:rsid w:val="00DE306C"/>
    <w:rsid w:val="00DE48E7"/>
    <w:rsid w:val="00DE6B87"/>
    <w:rsid w:val="00DE6F86"/>
    <w:rsid w:val="00DE7EED"/>
    <w:rsid w:val="00DF201B"/>
    <w:rsid w:val="00DF250A"/>
    <w:rsid w:val="00DF45AB"/>
    <w:rsid w:val="00E00A6B"/>
    <w:rsid w:val="00E058EA"/>
    <w:rsid w:val="00E05DCE"/>
    <w:rsid w:val="00E07CA3"/>
    <w:rsid w:val="00E103E1"/>
    <w:rsid w:val="00E10C08"/>
    <w:rsid w:val="00E121A3"/>
    <w:rsid w:val="00E15408"/>
    <w:rsid w:val="00E15AFC"/>
    <w:rsid w:val="00E15DF1"/>
    <w:rsid w:val="00E20AF7"/>
    <w:rsid w:val="00E264BD"/>
    <w:rsid w:val="00E32108"/>
    <w:rsid w:val="00E321F2"/>
    <w:rsid w:val="00E35953"/>
    <w:rsid w:val="00E36437"/>
    <w:rsid w:val="00E36516"/>
    <w:rsid w:val="00E37A98"/>
    <w:rsid w:val="00E37F80"/>
    <w:rsid w:val="00E40478"/>
    <w:rsid w:val="00E407E8"/>
    <w:rsid w:val="00E408AB"/>
    <w:rsid w:val="00E41D3D"/>
    <w:rsid w:val="00E4259E"/>
    <w:rsid w:val="00E448ED"/>
    <w:rsid w:val="00E44BFC"/>
    <w:rsid w:val="00E471C0"/>
    <w:rsid w:val="00E47A8A"/>
    <w:rsid w:val="00E520B7"/>
    <w:rsid w:val="00E52EB6"/>
    <w:rsid w:val="00E55630"/>
    <w:rsid w:val="00E559BA"/>
    <w:rsid w:val="00E64E44"/>
    <w:rsid w:val="00E6501F"/>
    <w:rsid w:val="00E65348"/>
    <w:rsid w:val="00E65C40"/>
    <w:rsid w:val="00E66372"/>
    <w:rsid w:val="00E679A2"/>
    <w:rsid w:val="00E714A3"/>
    <w:rsid w:val="00E728A4"/>
    <w:rsid w:val="00E729E4"/>
    <w:rsid w:val="00E7426D"/>
    <w:rsid w:val="00E755E6"/>
    <w:rsid w:val="00E76592"/>
    <w:rsid w:val="00E76932"/>
    <w:rsid w:val="00E76FD0"/>
    <w:rsid w:val="00E80C60"/>
    <w:rsid w:val="00E811CC"/>
    <w:rsid w:val="00E86EAB"/>
    <w:rsid w:val="00E87DAB"/>
    <w:rsid w:val="00E91454"/>
    <w:rsid w:val="00E92E35"/>
    <w:rsid w:val="00E935B4"/>
    <w:rsid w:val="00E97DE4"/>
    <w:rsid w:val="00EA0C6D"/>
    <w:rsid w:val="00EA2000"/>
    <w:rsid w:val="00EA6CB7"/>
    <w:rsid w:val="00EA70CE"/>
    <w:rsid w:val="00EA752F"/>
    <w:rsid w:val="00EB15AF"/>
    <w:rsid w:val="00EB183A"/>
    <w:rsid w:val="00EB3043"/>
    <w:rsid w:val="00EB319D"/>
    <w:rsid w:val="00EB404E"/>
    <w:rsid w:val="00EB58FC"/>
    <w:rsid w:val="00EB73F6"/>
    <w:rsid w:val="00EB74F7"/>
    <w:rsid w:val="00EC0DD7"/>
    <w:rsid w:val="00EC1782"/>
    <w:rsid w:val="00EC17EA"/>
    <w:rsid w:val="00EC3007"/>
    <w:rsid w:val="00EC417B"/>
    <w:rsid w:val="00EC54A8"/>
    <w:rsid w:val="00EC581A"/>
    <w:rsid w:val="00ED2277"/>
    <w:rsid w:val="00ED32B6"/>
    <w:rsid w:val="00ED344A"/>
    <w:rsid w:val="00ED6BAA"/>
    <w:rsid w:val="00EE069F"/>
    <w:rsid w:val="00EE06C9"/>
    <w:rsid w:val="00EE4319"/>
    <w:rsid w:val="00EE4BFB"/>
    <w:rsid w:val="00EE4E71"/>
    <w:rsid w:val="00EE4EF9"/>
    <w:rsid w:val="00EE5A05"/>
    <w:rsid w:val="00EE71F6"/>
    <w:rsid w:val="00EF087C"/>
    <w:rsid w:val="00EF15B0"/>
    <w:rsid w:val="00EF2B07"/>
    <w:rsid w:val="00EF2E12"/>
    <w:rsid w:val="00F02145"/>
    <w:rsid w:val="00F02C61"/>
    <w:rsid w:val="00F033B5"/>
    <w:rsid w:val="00F037B1"/>
    <w:rsid w:val="00F05448"/>
    <w:rsid w:val="00F05D4E"/>
    <w:rsid w:val="00F06DA7"/>
    <w:rsid w:val="00F10169"/>
    <w:rsid w:val="00F10CBC"/>
    <w:rsid w:val="00F1286F"/>
    <w:rsid w:val="00F13AC3"/>
    <w:rsid w:val="00F159F3"/>
    <w:rsid w:val="00F15E86"/>
    <w:rsid w:val="00F17205"/>
    <w:rsid w:val="00F174C7"/>
    <w:rsid w:val="00F17BC8"/>
    <w:rsid w:val="00F20328"/>
    <w:rsid w:val="00F24786"/>
    <w:rsid w:val="00F26A85"/>
    <w:rsid w:val="00F32AD9"/>
    <w:rsid w:val="00F37244"/>
    <w:rsid w:val="00F3791E"/>
    <w:rsid w:val="00F401AE"/>
    <w:rsid w:val="00F4065D"/>
    <w:rsid w:val="00F40BCF"/>
    <w:rsid w:val="00F438F1"/>
    <w:rsid w:val="00F43A39"/>
    <w:rsid w:val="00F4751E"/>
    <w:rsid w:val="00F50EE2"/>
    <w:rsid w:val="00F524D4"/>
    <w:rsid w:val="00F52A9A"/>
    <w:rsid w:val="00F53079"/>
    <w:rsid w:val="00F561F3"/>
    <w:rsid w:val="00F56ACB"/>
    <w:rsid w:val="00F60260"/>
    <w:rsid w:val="00F60839"/>
    <w:rsid w:val="00F62295"/>
    <w:rsid w:val="00F62703"/>
    <w:rsid w:val="00F62799"/>
    <w:rsid w:val="00F64C9B"/>
    <w:rsid w:val="00F65CDC"/>
    <w:rsid w:val="00F67F7D"/>
    <w:rsid w:val="00F70D38"/>
    <w:rsid w:val="00F72231"/>
    <w:rsid w:val="00F7241C"/>
    <w:rsid w:val="00F75125"/>
    <w:rsid w:val="00F75521"/>
    <w:rsid w:val="00F75772"/>
    <w:rsid w:val="00F75835"/>
    <w:rsid w:val="00F75A60"/>
    <w:rsid w:val="00F75D75"/>
    <w:rsid w:val="00F8061A"/>
    <w:rsid w:val="00F82A7D"/>
    <w:rsid w:val="00F83760"/>
    <w:rsid w:val="00F87617"/>
    <w:rsid w:val="00F87AAA"/>
    <w:rsid w:val="00F87BB8"/>
    <w:rsid w:val="00F87CCC"/>
    <w:rsid w:val="00F91EB1"/>
    <w:rsid w:val="00F929CE"/>
    <w:rsid w:val="00F93CC0"/>
    <w:rsid w:val="00F93D0E"/>
    <w:rsid w:val="00F94B35"/>
    <w:rsid w:val="00F96DB6"/>
    <w:rsid w:val="00F97526"/>
    <w:rsid w:val="00FA088A"/>
    <w:rsid w:val="00FA1A74"/>
    <w:rsid w:val="00FA62E5"/>
    <w:rsid w:val="00FB0AB7"/>
    <w:rsid w:val="00FB1109"/>
    <w:rsid w:val="00FB51EA"/>
    <w:rsid w:val="00FB5820"/>
    <w:rsid w:val="00FB6915"/>
    <w:rsid w:val="00FC05A4"/>
    <w:rsid w:val="00FC6471"/>
    <w:rsid w:val="00FC7BE6"/>
    <w:rsid w:val="00FD0989"/>
    <w:rsid w:val="00FD0E4A"/>
    <w:rsid w:val="00FD2212"/>
    <w:rsid w:val="00FD3FB2"/>
    <w:rsid w:val="00FD4E13"/>
    <w:rsid w:val="00FD5BE9"/>
    <w:rsid w:val="00FD5FB9"/>
    <w:rsid w:val="00FD608E"/>
    <w:rsid w:val="00FE1AA9"/>
    <w:rsid w:val="00FE5565"/>
    <w:rsid w:val="00FE622B"/>
    <w:rsid w:val="00FE6A2A"/>
    <w:rsid w:val="00FF06DE"/>
    <w:rsid w:val="00FF09CC"/>
    <w:rsid w:val="00FF206A"/>
    <w:rsid w:val="00FF238F"/>
    <w:rsid w:val="00FF39AB"/>
    <w:rsid w:val="00FF5CB9"/>
    <w:rsid w:val="00FF6B68"/>
    <w:rsid w:val="00FF7033"/>
    <w:rsid w:val="00FF7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semiHidden="0" w:uiPriority="0" w:unhideWhenUsed="0" w:qFormat="1"/>
    <w:lsdException w:name="endnote text" w:locked="1" w:semiHidden="0" w:uiPriority="0" w:unhideWhenUsed="0"/>
    <w:lsdException w:name="toa heading" w:locked="1" w:semiHidden="0" w:uiPriority="0" w:unhideWhenUsed="0"/>
    <w:lsdException w:name="List" w:locked="1" w:semiHidden="0" w:uiPriority="0" w:unhideWhenUsed="0"/>
    <w:lsdException w:name="Title" w:locked="1" w:semiHidden="0" w:uiPriority="10" w:unhideWhenUsed="0" w:qFormat="1"/>
    <w:lsdException w:name="Default Paragraph Font" w:uiPriority="1"/>
    <w:lsdException w:name="List Continue" w:locked="1" w:semiHidden="0" w:uiPriority="0" w:unhideWhenUsed="0"/>
    <w:lsdException w:name="List Continue 2" w:locked="1" w:semiHidden="0" w:uiPriority="0" w:unhideWhenUsed="0"/>
    <w:lsdException w:name="List Continue 3" w:locked="1" w:semiHidden="0" w:uiPriority="0" w:unhideWhenUsed="0"/>
    <w:lsdException w:name="List Continue 4" w:locked="1" w:semiHidden="0" w:uiPriority="0" w:unhideWhenUsed="0"/>
    <w:lsdException w:name="Subtitle" w:locked="1" w:semiHidden="0" w:uiPriority="11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Balloon Text" w:locked="1" w:semiHidden="0" w:uiPriority="0" w:unhideWhenUsed="0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956"/>
    <w:pPr>
      <w:spacing w:line="360" w:lineRule="auto"/>
      <w:jc w:val="both"/>
    </w:pPr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1A2DAE"/>
    <w:pPr>
      <w:spacing w:before="100" w:beforeAutospacing="1" w:after="100" w:afterAutospacing="1"/>
      <w:outlineLvl w:val="0"/>
    </w:pPr>
    <w:rPr>
      <w:b/>
      <w:kern w:val="36"/>
      <w:sz w:val="48"/>
      <w:szCs w:val="20"/>
      <w:lang/>
    </w:rPr>
  </w:style>
  <w:style w:type="paragraph" w:styleId="2">
    <w:name w:val="heading 2"/>
    <w:basedOn w:val="a"/>
    <w:link w:val="20"/>
    <w:uiPriority w:val="9"/>
    <w:qFormat/>
    <w:rsid w:val="001A2DAE"/>
    <w:pPr>
      <w:spacing w:before="100" w:beforeAutospacing="1" w:after="100" w:afterAutospacing="1"/>
      <w:outlineLvl w:val="1"/>
    </w:pPr>
    <w:rPr>
      <w:b/>
      <w:sz w:val="36"/>
      <w:szCs w:val="20"/>
      <w:lang/>
    </w:rPr>
  </w:style>
  <w:style w:type="paragraph" w:styleId="3">
    <w:name w:val="heading 3"/>
    <w:basedOn w:val="a"/>
    <w:link w:val="30"/>
    <w:uiPriority w:val="9"/>
    <w:qFormat/>
    <w:rsid w:val="001A2DAE"/>
    <w:pPr>
      <w:spacing w:before="100" w:beforeAutospacing="1" w:after="100" w:afterAutospacing="1"/>
      <w:outlineLvl w:val="2"/>
    </w:pPr>
    <w:rPr>
      <w:b/>
      <w:sz w:val="27"/>
      <w:szCs w:val="20"/>
      <w:lang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406739"/>
    <w:pPr>
      <w:keepNext/>
      <w:keepLines/>
      <w:spacing w:before="80" w:after="40" w:line="278" w:lineRule="auto"/>
      <w:jc w:val="left"/>
      <w:outlineLvl w:val="3"/>
    </w:pPr>
    <w:rPr>
      <w:rFonts w:ascii="Aptos" w:hAnsi="Aptos"/>
      <w:i/>
      <w:iCs/>
      <w:color w:val="0F4761"/>
      <w:kern w:val="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406739"/>
    <w:pPr>
      <w:keepNext/>
      <w:keepLines/>
      <w:spacing w:before="80" w:after="40" w:line="278" w:lineRule="auto"/>
      <w:jc w:val="left"/>
      <w:outlineLvl w:val="4"/>
    </w:pPr>
    <w:rPr>
      <w:rFonts w:ascii="Aptos" w:hAnsi="Aptos"/>
      <w:color w:val="0F4761"/>
      <w:kern w:val="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406739"/>
    <w:pPr>
      <w:keepNext/>
      <w:keepLines/>
      <w:spacing w:before="40" w:line="278" w:lineRule="auto"/>
      <w:jc w:val="left"/>
      <w:outlineLvl w:val="5"/>
    </w:pPr>
    <w:rPr>
      <w:rFonts w:ascii="Aptos" w:hAnsi="Aptos"/>
      <w:i/>
      <w:iCs/>
      <w:color w:val="595959"/>
      <w:kern w:val="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406739"/>
    <w:pPr>
      <w:keepNext/>
      <w:keepLines/>
      <w:spacing w:before="40" w:line="278" w:lineRule="auto"/>
      <w:jc w:val="left"/>
      <w:outlineLvl w:val="6"/>
    </w:pPr>
    <w:rPr>
      <w:rFonts w:ascii="Aptos" w:hAnsi="Aptos"/>
      <w:color w:val="595959"/>
      <w:kern w:val="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406739"/>
    <w:pPr>
      <w:keepNext/>
      <w:keepLines/>
      <w:spacing w:line="278" w:lineRule="auto"/>
      <w:jc w:val="left"/>
      <w:outlineLvl w:val="7"/>
    </w:pPr>
    <w:rPr>
      <w:rFonts w:ascii="Aptos" w:hAnsi="Aptos"/>
      <w:i/>
      <w:iCs/>
      <w:color w:val="272727"/>
      <w:kern w:val="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406739"/>
    <w:pPr>
      <w:keepNext/>
      <w:keepLines/>
      <w:spacing w:line="278" w:lineRule="auto"/>
      <w:jc w:val="left"/>
      <w:outlineLvl w:val="8"/>
    </w:pPr>
    <w:rPr>
      <w:rFonts w:ascii="Aptos" w:hAnsi="Aptos"/>
      <w:color w:val="272727"/>
      <w:kern w:val="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1A2DAE"/>
    <w:rPr>
      <w:b/>
      <w:kern w:val="36"/>
      <w:sz w:val="48"/>
    </w:rPr>
  </w:style>
  <w:style w:type="character" w:customStyle="1" w:styleId="20">
    <w:name w:val="Заголовок 2 Знак"/>
    <w:link w:val="2"/>
    <w:uiPriority w:val="9"/>
    <w:locked/>
    <w:rsid w:val="001A2DAE"/>
    <w:rPr>
      <w:b/>
      <w:sz w:val="36"/>
    </w:rPr>
  </w:style>
  <w:style w:type="character" w:customStyle="1" w:styleId="30">
    <w:name w:val="Заголовок 3 Знак"/>
    <w:link w:val="3"/>
    <w:uiPriority w:val="9"/>
    <w:locked/>
    <w:rsid w:val="001A2DAE"/>
    <w:rPr>
      <w:b/>
      <w:sz w:val="27"/>
    </w:rPr>
  </w:style>
  <w:style w:type="paragraph" w:styleId="a3">
    <w:name w:val="Balloon Text"/>
    <w:basedOn w:val="a"/>
    <w:link w:val="a4"/>
    <w:uiPriority w:val="99"/>
    <w:semiHidden/>
    <w:rsid w:val="00415E0F"/>
    <w:rPr>
      <w:sz w:val="0"/>
      <w:szCs w:val="0"/>
      <w:lang/>
    </w:rPr>
  </w:style>
  <w:style w:type="character" w:customStyle="1" w:styleId="a4">
    <w:name w:val="Текст выноски Знак"/>
    <w:link w:val="a3"/>
    <w:uiPriority w:val="99"/>
    <w:semiHidden/>
    <w:rsid w:val="00B922F9"/>
    <w:rPr>
      <w:sz w:val="0"/>
      <w:szCs w:val="0"/>
    </w:rPr>
  </w:style>
  <w:style w:type="table" w:styleId="a5">
    <w:name w:val="Table Grid"/>
    <w:basedOn w:val="a1"/>
    <w:uiPriority w:val="39"/>
    <w:rsid w:val="008C5C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rsid w:val="00055155"/>
    <w:pPr>
      <w:tabs>
        <w:tab w:val="center" w:pos="4677"/>
        <w:tab w:val="right" w:pos="9355"/>
      </w:tabs>
    </w:pPr>
    <w:rPr>
      <w:szCs w:val="20"/>
      <w:lang/>
    </w:rPr>
  </w:style>
  <w:style w:type="character" w:customStyle="1" w:styleId="a7">
    <w:name w:val="Верхний колонтитул Знак"/>
    <w:link w:val="a6"/>
    <w:uiPriority w:val="99"/>
    <w:locked/>
    <w:rsid w:val="00DE10DE"/>
    <w:rPr>
      <w:sz w:val="24"/>
    </w:rPr>
  </w:style>
  <w:style w:type="paragraph" w:styleId="a8">
    <w:name w:val="footer"/>
    <w:basedOn w:val="a"/>
    <w:link w:val="a9"/>
    <w:uiPriority w:val="99"/>
    <w:rsid w:val="00055155"/>
    <w:pPr>
      <w:tabs>
        <w:tab w:val="center" w:pos="4677"/>
        <w:tab w:val="right" w:pos="9355"/>
      </w:tabs>
    </w:pPr>
    <w:rPr>
      <w:lang/>
    </w:rPr>
  </w:style>
  <w:style w:type="character" w:customStyle="1" w:styleId="a9">
    <w:name w:val="Нижний колонтитул Знак"/>
    <w:link w:val="a8"/>
    <w:uiPriority w:val="99"/>
    <w:locked/>
    <w:rsid w:val="00705A97"/>
    <w:rPr>
      <w:rFonts w:cs="Times New Roman"/>
      <w:sz w:val="24"/>
      <w:szCs w:val="24"/>
    </w:rPr>
  </w:style>
  <w:style w:type="paragraph" w:styleId="aa">
    <w:name w:val="No Spacing"/>
    <w:uiPriority w:val="99"/>
    <w:qFormat/>
    <w:rsid w:val="00384A0E"/>
    <w:pPr>
      <w:spacing w:line="360" w:lineRule="auto"/>
      <w:jc w:val="both"/>
    </w:pPr>
    <w:rPr>
      <w:rFonts w:ascii="Calibri" w:hAnsi="Calibri"/>
      <w:sz w:val="22"/>
      <w:szCs w:val="22"/>
      <w:lang w:eastAsia="en-US"/>
    </w:rPr>
  </w:style>
  <w:style w:type="character" w:customStyle="1" w:styleId="FontStyle116">
    <w:name w:val="Font Style116"/>
    <w:uiPriority w:val="99"/>
    <w:rsid w:val="00384A0E"/>
    <w:rPr>
      <w:rFonts w:ascii="Times New Roman" w:hAnsi="Times New Roman"/>
      <w:b/>
      <w:sz w:val="26"/>
    </w:rPr>
  </w:style>
  <w:style w:type="paragraph" w:styleId="ab">
    <w:name w:val="List Paragraph"/>
    <w:basedOn w:val="a"/>
    <w:link w:val="ac"/>
    <w:uiPriority w:val="99"/>
    <w:qFormat/>
    <w:rsid w:val="000908F4"/>
    <w:pPr>
      <w:spacing w:after="200" w:line="276" w:lineRule="auto"/>
      <w:ind w:left="720"/>
      <w:contextualSpacing/>
    </w:pPr>
    <w:rPr>
      <w:rFonts w:ascii="Calibri" w:hAnsi="Calibri"/>
      <w:sz w:val="22"/>
      <w:szCs w:val="20"/>
      <w:lang w:eastAsia="en-US"/>
    </w:rPr>
  </w:style>
  <w:style w:type="paragraph" w:customStyle="1" w:styleId="p1">
    <w:name w:val="p1"/>
    <w:basedOn w:val="a"/>
    <w:uiPriority w:val="99"/>
    <w:rsid w:val="000E03C7"/>
    <w:pPr>
      <w:spacing w:before="100" w:beforeAutospacing="1" w:after="100" w:afterAutospacing="1"/>
    </w:pPr>
  </w:style>
  <w:style w:type="paragraph" w:styleId="ad">
    <w:name w:val="Normal (Web)"/>
    <w:basedOn w:val="a"/>
    <w:link w:val="ae"/>
    <w:uiPriority w:val="99"/>
    <w:rsid w:val="00B13960"/>
    <w:pPr>
      <w:spacing w:before="100" w:beforeAutospacing="1" w:after="100" w:afterAutospacing="1"/>
    </w:pPr>
    <w:rPr>
      <w:szCs w:val="20"/>
      <w:lang/>
    </w:rPr>
  </w:style>
  <w:style w:type="character" w:styleId="af">
    <w:name w:val="Strong"/>
    <w:uiPriority w:val="99"/>
    <w:qFormat/>
    <w:rsid w:val="00B13960"/>
    <w:rPr>
      <w:rFonts w:cs="Times New Roman"/>
      <w:b/>
    </w:rPr>
  </w:style>
  <w:style w:type="paragraph" w:customStyle="1" w:styleId="af0">
    <w:name w:val="Штамп"/>
    <w:basedOn w:val="a"/>
    <w:uiPriority w:val="99"/>
    <w:rsid w:val="003E2624"/>
    <w:pPr>
      <w:jc w:val="center"/>
    </w:pPr>
    <w:rPr>
      <w:rFonts w:ascii="ГОСТ тип А" w:hAnsi="ГОСТ тип А"/>
      <w:i/>
      <w:noProof/>
      <w:sz w:val="18"/>
      <w:szCs w:val="20"/>
    </w:rPr>
  </w:style>
  <w:style w:type="paragraph" w:styleId="af1">
    <w:name w:val="Title"/>
    <w:basedOn w:val="a"/>
    <w:link w:val="af2"/>
    <w:uiPriority w:val="99"/>
    <w:qFormat/>
    <w:rsid w:val="006511ED"/>
    <w:pPr>
      <w:jc w:val="center"/>
    </w:pPr>
    <w:rPr>
      <w:b/>
      <w:szCs w:val="20"/>
      <w:lang/>
    </w:rPr>
  </w:style>
  <w:style w:type="character" w:customStyle="1" w:styleId="af2">
    <w:name w:val="Название Знак"/>
    <w:link w:val="af1"/>
    <w:uiPriority w:val="99"/>
    <w:locked/>
    <w:rsid w:val="006511ED"/>
    <w:rPr>
      <w:b/>
      <w:sz w:val="24"/>
    </w:rPr>
  </w:style>
  <w:style w:type="paragraph" w:styleId="af3">
    <w:name w:val="Body Text Indent"/>
    <w:basedOn w:val="a"/>
    <w:link w:val="af4"/>
    <w:uiPriority w:val="99"/>
    <w:rsid w:val="00351344"/>
    <w:pPr>
      <w:autoSpaceDE w:val="0"/>
      <w:autoSpaceDN w:val="0"/>
      <w:ind w:firstLine="709"/>
      <w:jc w:val="center"/>
    </w:pPr>
    <w:rPr>
      <w:sz w:val="28"/>
      <w:szCs w:val="20"/>
      <w:lang/>
    </w:rPr>
  </w:style>
  <w:style w:type="character" w:customStyle="1" w:styleId="af4">
    <w:name w:val="Основной текст с отступом Знак"/>
    <w:link w:val="af3"/>
    <w:uiPriority w:val="99"/>
    <w:locked/>
    <w:rsid w:val="00351344"/>
    <w:rPr>
      <w:sz w:val="28"/>
    </w:rPr>
  </w:style>
  <w:style w:type="paragraph" w:styleId="31">
    <w:name w:val="Body Text Indent 3"/>
    <w:basedOn w:val="a"/>
    <w:link w:val="32"/>
    <w:uiPriority w:val="99"/>
    <w:rsid w:val="00351344"/>
    <w:pPr>
      <w:spacing w:after="120"/>
      <w:ind w:left="283"/>
    </w:pPr>
    <w:rPr>
      <w:sz w:val="16"/>
      <w:szCs w:val="20"/>
      <w:lang/>
    </w:rPr>
  </w:style>
  <w:style w:type="character" w:customStyle="1" w:styleId="32">
    <w:name w:val="Основной текст с отступом 3 Знак"/>
    <w:link w:val="31"/>
    <w:uiPriority w:val="99"/>
    <w:locked/>
    <w:rsid w:val="00351344"/>
    <w:rPr>
      <w:sz w:val="16"/>
    </w:rPr>
  </w:style>
  <w:style w:type="paragraph" w:styleId="af5">
    <w:name w:val="Body Text"/>
    <w:basedOn w:val="a"/>
    <w:link w:val="af6"/>
    <w:uiPriority w:val="99"/>
    <w:rsid w:val="00425C3A"/>
    <w:pPr>
      <w:spacing w:after="120"/>
    </w:pPr>
    <w:rPr>
      <w:szCs w:val="20"/>
      <w:lang/>
    </w:rPr>
  </w:style>
  <w:style w:type="character" w:customStyle="1" w:styleId="af6">
    <w:name w:val="Основной текст Знак"/>
    <w:link w:val="af5"/>
    <w:uiPriority w:val="99"/>
    <w:locked/>
    <w:rsid w:val="00425C3A"/>
    <w:rPr>
      <w:sz w:val="24"/>
    </w:rPr>
  </w:style>
  <w:style w:type="paragraph" w:customStyle="1" w:styleId="af7">
    <w:name w:val="Сдвинутый"/>
    <w:basedOn w:val="a"/>
    <w:uiPriority w:val="99"/>
    <w:rsid w:val="00425C3A"/>
    <w:pPr>
      <w:widowControl w:val="0"/>
      <w:suppressAutoHyphens/>
      <w:spacing w:before="60"/>
      <w:ind w:left="1701" w:firstLine="709"/>
    </w:pPr>
    <w:rPr>
      <w:szCs w:val="20"/>
    </w:rPr>
  </w:style>
  <w:style w:type="paragraph" w:customStyle="1" w:styleId="BodyPaperText">
    <w:name w:val="Body Paper Text"/>
    <w:basedOn w:val="a"/>
    <w:uiPriority w:val="99"/>
    <w:rsid w:val="00C96798"/>
    <w:pPr>
      <w:ind w:firstLine="397"/>
    </w:pPr>
    <w:rPr>
      <w:rFonts w:ascii="Journal" w:hAnsi="Journal"/>
      <w:sz w:val="22"/>
      <w:szCs w:val="20"/>
      <w:lang w:val="en-US"/>
    </w:rPr>
  </w:style>
  <w:style w:type="paragraph" w:customStyle="1" w:styleId="rtejustify">
    <w:name w:val="rtejustify"/>
    <w:basedOn w:val="a"/>
    <w:uiPriority w:val="99"/>
    <w:rsid w:val="008C6227"/>
    <w:pPr>
      <w:spacing w:before="100" w:beforeAutospacing="1" w:after="100" w:afterAutospacing="1"/>
    </w:pPr>
  </w:style>
  <w:style w:type="character" w:styleId="af8">
    <w:name w:val="Hyperlink"/>
    <w:uiPriority w:val="99"/>
    <w:rsid w:val="007C2D1B"/>
    <w:rPr>
      <w:rFonts w:cs="Times New Roman"/>
      <w:color w:val="0000FF"/>
      <w:u w:val="single"/>
    </w:rPr>
  </w:style>
  <w:style w:type="character" w:customStyle="1" w:styleId="11">
    <w:name w:val="Строгий1"/>
    <w:uiPriority w:val="99"/>
    <w:rsid w:val="00EE4E71"/>
    <w:rPr>
      <w:rFonts w:cs="Times New Roman"/>
    </w:rPr>
  </w:style>
  <w:style w:type="paragraph" w:styleId="af9">
    <w:name w:val="caption"/>
    <w:basedOn w:val="a"/>
    <w:next w:val="a"/>
    <w:uiPriority w:val="99"/>
    <w:qFormat/>
    <w:rsid w:val="0053747F"/>
    <w:pPr>
      <w:spacing w:after="200"/>
    </w:pPr>
    <w:rPr>
      <w:b/>
      <w:bCs/>
      <w:color w:val="4F81BD"/>
      <w:sz w:val="18"/>
      <w:szCs w:val="18"/>
    </w:rPr>
  </w:style>
  <w:style w:type="paragraph" w:customStyle="1" w:styleId="afa">
    <w:name w:val="Стиль"/>
    <w:basedOn w:val="a"/>
    <w:next w:val="ad"/>
    <w:uiPriority w:val="99"/>
    <w:rsid w:val="0029430B"/>
    <w:pPr>
      <w:spacing w:before="100" w:beforeAutospacing="1" w:after="100" w:afterAutospacing="1"/>
    </w:pPr>
  </w:style>
  <w:style w:type="table" w:customStyle="1" w:styleId="TableNormal1">
    <w:name w:val="Table Normal1"/>
    <w:uiPriority w:val="99"/>
    <w:semiHidden/>
    <w:rsid w:val="000E0C54"/>
    <w:pPr>
      <w:widowControl w:val="0"/>
      <w:autoSpaceDE w:val="0"/>
      <w:autoSpaceDN w:val="0"/>
      <w:spacing w:line="360" w:lineRule="auto"/>
      <w:jc w:val="both"/>
    </w:pPr>
    <w:rPr>
      <w:rFonts w:ascii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99"/>
    <w:rsid w:val="000E0C54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ac">
    <w:name w:val="Абзац списка Знак"/>
    <w:link w:val="ab"/>
    <w:uiPriority w:val="99"/>
    <w:locked/>
    <w:rsid w:val="00C61109"/>
    <w:rPr>
      <w:rFonts w:ascii="Calibri" w:hAnsi="Calibri"/>
      <w:sz w:val="22"/>
      <w:lang w:eastAsia="en-US"/>
    </w:rPr>
  </w:style>
  <w:style w:type="character" w:customStyle="1" w:styleId="ae">
    <w:name w:val="Обычный (веб) Знак"/>
    <w:link w:val="ad"/>
    <w:uiPriority w:val="99"/>
    <w:locked/>
    <w:rsid w:val="00D06B2E"/>
    <w:rPr>
      <w:sz w:val="24"/>
    </w:rPr>
  </w:style>
  <w:style w:type="paragraph" w:customStyle="1" w:styleId="description-banner-line-v">
    <w:name w:val="description-banner-line-v"/>
    <w:basedOn w:val="a"/>
    <w:uiPriority w:val="99"/>
    <w:rsid w:val="005F7DD2"/>
    <w:pPr>
      <w:spacing w:before="100" w:beforeAutospacing="1" w:after="100" w:afterAutospacing="1"/>
    </w:pPr>
  </w:style>
  <w:style w:type="character" w:customStyle="1" w:styleId="subtitle-span">
    <w:name w:val="subtitle-span"/>
    <w:uiPriority w:val="99"/>
    <w:rsid w:val="005F7DD2"/>
    <w:rPr>
      <w:rFonts w:cs="Times New Roman"/>
    </w:rPr>
  </w:style>
  <w:style w:type="paragraph" w:customStyle="1" w:styleId="description-banner-right">
    <w:name w:val="description-banner-right"/>
    <w:basedOn w:val="a"/>
    <w:uiPriority w:val="99"/>
    <w:rsid w:val="005F7DD2"/>
    <w:pPr>
      <w:spacing w:before="100" w:beforeAutospacing="1" w:after="100" w:afterAutospacing="1"/>
    </w:pPr>
  </w:style>
  <w:style w:type="paragraph" w:customStyle="1" w:styleId="new-price">
    <w:name w:val="new-price"/>
    <w:basedOn w:val="a"/>
    <w:uiPriority w:val="99"/>
    <w:rsid w:val="005F7DD2"/>
    <w:pPr>
      <w:spacing w:before="100" w:beforeAutospacing="1" w:after="100" w:afterAutospacing="1"/>
    </w:pPr>
  </w:style>
  <w:style w:type="character" w:customStyle="1" w:styleId="btn-course-banner">
    <w:name w:val="btn-course-banner"/>
    <w:uiPriority w:val="99"/>
    <w:rsid w:val="005F7DD2"/>
    <w:rPr>
      <w:rFonts w:cs="Times New Roman"/>
    </w:rPr>
  </w:style>
  <w:style w:type="character" w:customStyle="1" w:styleId="ipa">
    <w:name w:val="ipa"/>
    <w:uiPriority w:val="99"/>
    <w:rsid w:val="00BD702F"/>
    <w:rPr>
      <w:rFonts w:cs="Times New Roman"/>
    </w:rPr>
  </w:style>
  <w:style w:type="character" w:customStyle="1" w:styleId="ts-comment-commentedtext">
    <w:name w:val="ts-comment-commentedtext"/>
    <w:uiPriority w:val="99"/>
    <w:rsid w:val="00BD702F"/>
    <w:rPr>
      <w:rFonts w:cs="Times New Roman"/>
    </w:rPr>
  </w:style>
  <w:style w:type="character" w:customStyle="1" w:styleId="cm-keyword">
    <w:name w:val="cm-keyword"/>
    <w:uiPriority w:val="99"/>
    <w:rsid w:val="00C93DCB"/>
    <w:rPr>
      <w:rFonts w:cs="Times New Roman"/>
    </w:rPr>
  </w:style>
  <w:style w:type="character" w:customStyle="1" w:styleId="cm-variable-2">
    <w:name w:val="cm-variable-2"/>
    <w:uiPriority w:val="99"/>
    <w:rsid w:val="00C93DCB"/>
    <w:rPr>
      <w:rFonts w:cs="Times New Roman"/>
    </w:rPr>
  </w:style>
  <w:style w:type="character" w:customStyle="1" w:styleId="cm-bracket">
    <w:name w:val="cm-bracket"/>
    <w:uiPriority w:val="99"/>
    <w:rsid w:val="00C93DCB"/>
    <w:rPr>
      <w:rFonts w:cs="Times New Roman"/>
    </w:rPr>
  </w:style>
  <w:style w:type="character" w:customStyle="1" w:styleId="cm-punctuation">
    <w:name w:val="cm-punctuation"/>
    <w:uiPriority w:val="99"/>
    <w:rsid w:val="00C93DCB"/>
    <w:rPr>
      <w:rFonts w:cs="Times New Roman"/>
    </w:rPr>
  </w:style>
  <w:style w:type="character" w:customStyle="1" w:styleId="cm-atom">
    <w:name w:val="cm-atom"/>
    <w:uiPriority w:val="99"/>
    <w:rsid w:val="00C93DCB"/>
    <w:rPr>
      <w:rFonts w:cs="Times New Roman"/>
    </w:rPr>
  </w:style>
  <w:style w:type="character" w:customStyle="1" w:styleId="cm-string">
    <w:name w:val="cm-string"/>
    <w:uiPriority w:val="99"/>
    <w:rsid w:val="00C93DCB"/>
    <w:rPr>
      <w:rFonts w:cs="Times New Roman"/>
    </w:rPr>
  </w:style>
  <w:style w:type="paragraph" w:customStyle="1" w:styleId="blockblock-3c">
    <w:name w:val="block__block-3c"/>
    <w:basedOn w:val="a"/>
    <w:uiPriority w:val="99"/>
    <w:rsid w:val="00A871E9"/>
    <w:pPr>
      <w:spacing w:before="100" w:beforeAutospacing="1" w:after="100" w:afterAutospacing="1"/>
    </w:pPr>
  </w:style>
  <w:style w:type="character" w:customStyle="1" w:styleId="40">
    <w:name w:val="Заголовок 4 Знак"/>
    <w:link w:val="4"/>
    <w:uiPriority w:val="9"/>
    <w:semiHidden/>
    <w:rsid w:val="00406739"/>
    <w:rPr>
      <w:rFonts w:ascii="Aptos" w:hAnsi="Aptos"/>
      <w:i/>
      <w:iCs/>
      <w:color w:val="0F4761"/>
      <w:kern w:val="2"/>
      <w:sz w:val="24"/>
      <w:szCs w:val="24"/>
      <w:lang w:eastAsia="en-US"/>
    </w:rPr>
  </w:style>
  <w:style w:type="character" w:customStyle="1" w:styleId="50">
    <w:name w:val="Заголовок 5 Знак"/>
    <w:link w:val="5"/>
    <w:uiPriority w:val="9"/>
    <w:semiHidden/>
    <w:rsid w:val="00406739"/>
    <w:rPr>
      <w:rFonts w:ascii="Aptos" w:hAnsi="Aptos"/>
      <w:color w:val="0F4761"/>
      <w:kern w:val="2"/>
      <w:sz w:val="24"/>
      <w:szCs w:val="24"/>
      <w:lang w:eastAsia="en-US"/>
    </w:rPr>
  </w:style>
  <w:style w:type="character" w:customStyle="1" w:styleId="60">
    <w:name w:val="Заголовок 6 Знак"/>
    <w:link w:val="6"/>
    <w:uiPriority w:val="9"/>
    <w:semiHidden/>
    <w:rsid w:val="00406739"/>
    <w:rPr>
      <w:rFonts w:ascii="Aptos" w:hAnsi="Aptos"/>
      <w:i/>
      <w:iCs/>
      <w:color w:val="595959"/>
      <w:kern w:val="2"/>
      <w:sz w:val="24"/>
      <w:szCs w:val="24"/>
      <w:lang w:eastAsia="en-US"/>
    </w:rPr>
  </w:style>
  <w:style w:type="character" w:customStyle="1" w:styleId="70">
    <w:name w:val="Заголовок 7 Знак"/>
    <w:link w:val="7"/>
    <w:uiPriority w:val="9"/>
    <w:semiHidden/>
    <w:rsid w:val="00406739"/>
    <w:rPr>
      <w:rFonts w:ascii="Aptos" w:hAnsi="Aptos"/>
      <w:color w:val="595959"/>
      <w:kern w:val="2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406739"/>
    <w:rPr>
      <w:rFonts w:ascii="Aptos" w:hAnsi="Aptos"/>
      <w:i/>
      <w:iCs/>
      <w:color w:val="272727"/>
      <w:kern w:val="2"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406739"/>
    <w:rPr>
      <w:rFonts w:ascii="Aptos" w:hAnsi="Aptos"/>
      <w:color w:val="272727"/>
      <w:kern w:val="2"/>
      <w:sz w:val="24"/>
      <w:szCs w:val="24"/>
      <w:lang w:eastAsia="en-US"/>
    </w:rPr>
  </w:style>
  <w:style w:type="character" w:customStyle="1" w:styleId="afb">
    <w:name w:val="Заголовок Знак"/>
    <w:uiPriority w:val="10"/>
    <w:rsid w:val="00406739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afc">
    <w:name w:val="Subtitle"/>
    <w:basedOn w:val="a"/>
    <w:next w:val="a"/>
    <w:link w:val="afd"/>
    <w:uiPriority w:val="11"/>
    <w:qFormat/>
    <w:locked/>
    <w:rsid w:val="00406739"/>
    <w:pPr>
      <w:numPr>
        <w:ilvl w:val="1"/>
      </w:numPr>
      <w:spacing w:after="160" w:line="278" w:lineRule="auto"/>
      <w:jc w:val="left"/>
    </w:pPr>
    <w:rPr>
      <w:rFonts w:ascii="Aptos" w:hAnsi="Aptos"/>
      <w:color w:val="595959"/>
      <w:spacing w:val="15"/>
      <w:kern w:val="2"/>
      <w:sz w:val="28"/>
      <w:szCs w:val="28"/>
      <w:lang w:eastAsia="en-US"/>
    </w:rPr>
  </w:style>
  <w:style w:type="character" w:customStyle="1" w:styleId="afd">
    <w:name w:val="Подзаголовок Знак"/>
    <w:link w:val="afc"/>
    <w:uiPriority w:val="11"/>
    <w:rsid w:val="00406739"/>
    <w:rPr>
      <w:rFonts w:ascii="Aptos" w:hAnsi="Aptos"/>
      <w:color w:val="595959"/>
      <w:spacing w:val="15"/>
      <w:kern w:val="2"/>
      <w:sz w:val="28"/>
      <w:szCs w:val="28"/>
      <w:lang w:eastAsia="en-US"/>
    </w:rPr>
  </w:style>
  <w:style w:type="paragraph" w:styleId="21">
    <w:name w:val="Quote"/>
    <w:basedOn w:val="a"/>
    <w:next w:val="a"/>
    <w:link w:val="22"/>
    <w:uiPriority w:val="29"/>
    <w:qFormat/>
    <w:rsid w:val="00406739"/>
    <w:pPr>
      <w:spacing w:before="160" w:after="160" w:line="278" w:lineRule="auto"/>
      <w:jc w:val="center"/>
    </w:pPr>
    <w:rPr>
      <w:rFonts w:ascii="Aptos" w:eastAsia="Aptos" w:hAnsi="Aptos"/>
      <w:i/>
      <w:iCs/>
      <w:color w:val="404040"/>
      <w:kern w:val="2"/>
      <w:lang w:eastAsia="en-US"/>
    </w:rPr>
  </w:style>
  <w:style w:type="character" w:customStyle="1" w:styleId="22">
    <w:name w:val="Цитата 2 Знак"/>
    <w:link w:val="21"/>
    <w:uiPriority w:val="29"/>
    <w:rsid w:val="00406739"/>
    <w:rPr>
      <w:rFonts w:ascii="Aptos" w:eastAsia="Aptos" w:hAnsi="Aptos"/>
      <w:i/>
      <w:iCs/>
      <w:color w:val="404040"/>
      <w:kern w:val="2"/>
      <w:sz w:val="24"/>
      <w:szCs w:val="24"/>
      <w:lang w:eastAsia="en-US"/>
    </w:rPr>
  </w:style>
  <w:style w:type="character" w:styleId="afe">
    <w:name w:val="Intense Emphasis"/>
    <w:uiPriority w:val="21"/>
    <w:qFormat/>
    <w:rsid w:val="00406739"/>
    <w:rPr>
      <w:i/>
      <w:iCs/>
      <w:color w:val="0F4761"/>
    </w:rPr>
  </w:style>
  <w:style w:type="paragraph" w:styleId="aff">
    <w:name w:val="Intense Quote"/>
    <w:basedOn w:val="a"/>
    <w:next w:val="a"/>
    <w:link w:val="aff0"/>
    <w:uiPriority w:val="30"/>
    <w:qFormat/>
    <w:rsid w:val="00406739"/>
    <w:pPr>
      <w:pBdr>
        <w:top w:val="single" w:sz="4" w:space="10" w:color="0F4761"/>
        <w:bottom w:val="single" w:sz="4" w:space="10" w:color="0F4761"/>
      </w:pBdr>
      <w:spacing w:before="360" w:after="360" w:line="278" w:lineRule="auto"/>
      <w:ind w:left="864" w:right="864"/>
      <w:jc w:val="center"/>
    </w:pPr>
    <w:rPr>
      <w:rFonts w:ascii="Aptos" w:eastAsia="Aptos" w:hAnsi="Aptos"/>
      <w:i/>
      <w:iCs/>
      <w:color w:val="0F4761"/>
      <w:kern w:val="2"/>
      <w:lang w:eastAsia="en-US"/>
    </w:rPr>
  </w:style>
  <w:style w:type="character" w:customStyle="1" w:styleId="aff0">
    <w:name w:val="Выделенная цитата Знак"/>
    <w:link w:val="aff"/>
    <w:uiPriority w:val="30"/>
    <w:rsid w:val="00406739"/>
    <w:rPr>
      <w:rFonts w:ascii="Aptos" w:eastAsia="Aptos" w:hAnsi="Aptos"/>
      <w:i/>
      <w:iCs/>
      <w:color w:val="0F4761"/>
      <w:kern w:val="2"/>
      <w:sz w:val="24"/>
      <w:szCs w:val="24"/>
      <w:lang w:eastAsia="en-US"/>
    </w:rPr>
  </w:style>
  <w:style w:type="character" w:styleId="aff1">
    <w:name w:val="Intense Reference"/>
    <w:uiPriority w:val="32"/>
    <w:qFormat/>
    <w:rsid w:val="00406739"/>
    <w:rPr>
      <w:b/>
      <w:bCs/>
      <w:smallCaps/>
      <w:color w:val="0F4761"/>
      <w:spacing w:val="5"/>
    </w:rPr>
  </w:style>
  <w:style w:type="character" w:customStyle="1" w:styleId="aff2">
    <w:name w:val="Неразрешенное упоминание"/>
    <w:uiPriority w:val="99"/>
    <w:semiHidden/>
    <w:unhideWhenUsed/>
    <w:rsid w:val="002B3AE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5337">
          <w:marLeft w:val="0"/>
          <w:marRight w:val="120"/>
          <w:marTop w:val="0"/>
          <w:marBottom w:val="150"/>
          <w:divBdr>
            <w:top w:val="single" w:sz="6" w:space="6" w:color="777777"/>
            <w:left w:val="single" w:sz="6" w:space="15" w:color="777777"/>
            <w:bottom w:val="single" w:sz="6" w:space="0" w:color="777777"/>
            <w:right w:val="single" w:sz="6" w:space="6" w:color="777777"/>
          </w:divBdr>
        </w:div>
        <w:div w:id="1805195362">
          <w:marLeft w:val="0"/>
          <w:marRight w:val="120"/>
          <w:marTop w:val="0"/>
          <w:marBottom w:val="150"/>
          <w:divBdr>
            <w:top w:val="single" w:sz="6" w:space="6" w:color="777777"/>
            <w:left w:val="single" w:sz="6" w:space="15" w:color="777777"/>
            <w:bottom w:val="single" w:sz="6" w:space="0" w:color="777777"/>
            <w:right w:val="single" w:sz="6" w:space="6" w:color="777777"/>
          </w:divBdr>
        </w:div>
      </w:divsChild>
    </w:div>
    <w:div w:id="180519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246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19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1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151">
              <w:marLeft w:val="1293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51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5398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390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95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51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5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3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9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1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3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9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1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3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9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1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2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9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3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9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5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531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erina_IA\Desktop\&#1079;&#1073;&#1076;_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збд_1</Template>
  <TotalTime>60</TotalTime>
  <Pages>7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ТГТУ</Company>
  <LinksUpToDate>false</LinksUpToDate>
  <CharactersWithSpaces>7775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Аверина Ирина Александровна</dc:creator>
  <cp:lastModifiedBy>User</cp:lastModifiedBy>
  <cp:revision>6</cp:revision>
  <cp:lastPrinted>2023-11-19T18:25:00Z</cp:lastPrinted>
  <dcterms:created xsi:type="dcterms:W3CDTF">2025-04-04T12:21:00Z</dcterms:created>
  <dcterms:modified xsi:type="dcterms:W3CDTF">2025-04-05T04:40:00Z</dcterms:modified>
</cp:coreProperties>
</file>